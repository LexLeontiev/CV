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B66DE" w:rsidR="00DB4EA6" w:rsidP="005B66DE" w:rsidRDefault="007C4428" w14:paraId="28F383F4" wp14:textId="77777777">
      <w:pPr>
        <w:pStyle w:val="Name"/>
      </w:pPr>
      <w:r>
        <w:t>ALE</w:t>
      </w:r>
      <w:r w:rsidR="00A811BB">
        <w:t>x</w:t>
      </w:r>
      <w:r>
        <w:t>EY</w:t>
      </w:r>
      <w:r w:rsidR="005155D5">
        <w:t xml:space="preserve"> leon</w:t>
      </w:r>
      <w:r w:rsidR="00A811BB">
        <w:t>ty</w:t>
      </w:r>
      <w:r w:rsidR="005155D5">
        <w:t>ev</w:t>
      </w:r>
    </w:p>
    <w:p xmlns:wp14="http://schemas.microsoft.com/office/word/2010/wordml" w:rsidRPr="00753B42" w:rsidR="00A5006E" w:rsidP="00CB285D" w:rsidRDefault="005155D5" w14:paraId="4A8652E6" wp14:textId="1D2EBE78">
      <w:pPr>
        <w:pStyle w:val="ContactInfo"/>
        <w:rPr>
          <w:lang w:val="en-US"/>
        </w:rPr>
      </w:pPr>
      <w:r w:rsidRPr="02AB5AF7" w:rsidR="02AB5AF7">
        <w:rPr>
          <w:lang w:val="en-US"/>
        </w:rPr>
        <w:t>Funchal, Portugal</w:t>
      </w:r>
    </w:p>
    <w:p xmlns:wp14="http://schemas.microsoft.com/office/word/2010/wordml" w:rsidRPr="00753B42" w:rsidR="005155D5" w:rsidP="00CB285D" w:rsidRDefault="00B70794" w14:paraId="36D6A829" wp14:textId="77777777">
      <w:pPr>
        <w:pStyle w:val="ContactInfo"/>
        <w:rPr>
          <w:rStyle w:val="Hyperlink"/>
          <w:color w:val="auto"/>
          <w:u w:val="none"/>
          <w:lang w:val="en-US"/>
        </w:rPr>
      </w:pPr>
      <w:hyperlink w:history="1" r:id="rId9">
        <w:r w:rsidRPr="00F44AB4" w:rsidR="005155D5">
          <w:rPr>
            <w:rStyle w:val="Hyperlink"/>
            <w:lang w:val="en-US"/>
          </w:rPr>
          <w:t>leontiev</w:t>
        </w:r>
        <w:r w:rsidRPr="00753B42" w:rsidR="005155D5">
          <w:rPr>
            <w:rStyle w:val="Hyperlink"/>
            <w:lang w:val="en-US"/>
          </w:rPr>
          <w:t>@</w:t>
        </w:r>
        <w:r w:rsidRPr="00F44AB4" w:rsidR="005155D5">
          <w:rPr>
            <w:rStyle w:val="Hyperlink"/>
            <w:lang w:val="en-US"/>
          </w:rPr>
          <w:t>email</w:t>
        </w:r>
        <w:r w:rsidRPr="00753B42" w:rsidR="005155D5">
          <w:rPr>
            <w:rStyle w:val="Hyperlink"/>
            <w:lang w:val="en-US"/>
          </w:rPr>
          <w:t>.</w:t>
        </w:r>
        <w:r w:rsidRPr="00F44AB4" w:rsidR="005155D5">
          <w:rPr>
            <w:rStyle w:val="Hyperlink"/>
            <w:lang w:val="en-US"/>
          </w:rPr>
          <w:t>com</w:t>
        </w:r>
      </w:hyperlink>
    </w:p>
    <w:p xmlns:wp14="http://schemas.microsoft.com/office/word/2010/wordml" w:rsidR="002E3404" w:rsidP="005155D5" w:rsidRDefault="005155D5" w14:paraId="4A77860F" wp14:textId="1AA56661">
      <w:pPr>
        <w:pStyle w:val="ContactInfo"/>
        <w:rPr>
          <w:lang w:val="en-US"/>
        </w:rPr>
      </w:pPr>
      <w:r w:rsidRPr="02AB5AF7" w:rsidR="02AB5AF7">
        <w:rPr>
          <w:lang w:val="en-US"/>
        </w:rPr>
        <w:t>+7 (926) 899-25-39</w:t>
      </w:r>
    </w:p>
    <w:p xmlns:wp14="http://schemas.microsoft.com/office/word/2010/wordml" w:rsidRPr="005155D5" w:rsidR="005155D5" w:rsidP="005155D5" w:rsidRDefault="005155D5" w14:paraId="672A6659" wp14:textId="77777777">
      <w:pPr>
        <w:pStyle w:val="ContactInfo"/>
        <w:rPr>
          <w:rStyle w:val="Heading1Char"/>
          <w:rFonts w:ascii="Tahoma" w:hAnsi="Tahoma"/>
          <w:noProof w:val="0"/>
          <w:color w:val="auto"/>
          <w:sz w:val="20"/>
          <w:lang w:val="en-US"/>
        </w:rPr>
      </w:pPr>
    </w:p>
    <w:p xmlns:wp14="http://schemas.microsoft.com/office/word/2010/wordml" w:rsidRPr="00FA6877" w:rsidR="00BF4194" w:rsidP="00FA6877" w:rsidRDefault="007653DC" w14:paraId="41731E4F" wp14:textId="77777777">
      <w:pPr>
        <w:pStyle w:val="Heading1"/>
      </w:pPr>
      <w:r w:rsidRPr="00FA6877">
        <w:rPr>
          <w:rStyle w:val="Heading1Char"/>
        </w:rPr>
        <w:t>SUMM</w:t>
      </w:r>
      <w:r w:rsidRPr="00FA6877">
        <w:t>ARY</w:t>
      </w:r>
    </w:p>
    <w:p xmlns:wp14="http://schemas.microsoft.com/office/word/2010/wordml" w:rsidRPr="00F1255E" w:rsidR="00971EE2" w:rsidP="75A77C41" w:rsidRDefault="00A811BB" w14:paraId="64E56AAE" wp14:textId="62BCF948">
      <w:r w:rsidR="02AB5AF7">
        <w:rPr/>
        <w:t xml:space="preserve">Android Engineer with more than 7 years of experience. My approach is the creation of stable, </w:t>
      </w:r>
      <w:r w:rsidR="02AB5AF7">
        <w:rPr/>
        <w:t>functional</w:t>
      </w:r>
      <w:r w:rsidR="02AB5AF7">
        <w:rPr/>
        <w:t xml:space="preserve"> and user-friendly mobile apps by writing clean, </w:t>
      </w:r>
      <w:r w:rsidR="02AB5AF7">
        <w:rPr/>
        <w:t>structured</w:t>
      </w:r>
      <w:r w:rsidR="02AB5AF7">
        <w:rPr/>
        <w:t xml:space="preserve"> and effective code. I always </w:t>
      </w:r>
      <w:r w:rsidR="02AB5AF7">
        <w:rPr/>
        <w:t>keep in touch</w:t>
      </w:r>
      <w:r w:rsidR="02AB5AF7">
        <w:rPr/>
        <w:t xml:space="preserve"> with </w:t>
      </w:r>
      <w:r w:rsidR="02AB5AF7">
        <w:rPr/>
        <w:t>new technologies</w:t>
      </w:r>
      <w:r w:rsidR="02AB5AF7">
        <w:rPr/>
        <w:t xml:space="preserve"> and follow </w:t>
      </w:r>
      <w:r w:rsidRPr="02AB5AF7" w:rsidR="02AB5AF7">
        <w:rPr>
          <w:lang w:val="en-GB"/>
        </w:rPr>
        <w:t xml:space="preserve">SOLID </w:t>
      </w:r>
      <w:r w:rsidR="02AB5AF7">
        <w:rPr/>
        <w:t>principles.</w:t>
      </w:r>
    </w:p>
    <w:p xmlns:wp14="http://schemas.microsoft.com/office/word/2010/wordml" w:rsidR="00971EE2" w:rsidP="00FA6877" w:rsidRDefault="00E35151" w14:paraId="74D97871" wp14:textId="77777777">
      <w:pPr>
        <w:pStyle w:val="Heading1"/>
      </w:pPr>
      <w:r w:rsidRPr="00FA6877">
        <w:t xml:space="preserve">WORK </w:t>
      </w:r>
      <w:r w:rsidRPr="00FA6877" w:rsidR="00971EE2">
        <w:t>EXPERIENCE</w:t>
      </w:r>
    </w:p>
    <w:p xmlns:wp14="http://schemas.microsoft.com/office/word/2010/wordml" w:rsidRPr="000E0184" w:rsidR="00A811BB" w:rsidP="02AB5AF7" w:rsidRDefault="00B42706" w14:paraId="70B82C07" wp14:textId="5875A511">
      <w:pPr>
        <w:rPr>
          <w:b w:val="1"/>
          <w:bCs w:val="1"/>
        </w:rPr>
      </w:pPr>
      <w:r w:rsidRPr="02AB5AF7" w:rsidR="02AB5AF7">
        <w:rPr>
          <w:b w:val="1"/>
          <w:bCs w:val="1"/>
        </w:rPr>
        <w:t>11.2020 – 03.2023 (2 years 6 months)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Dzen (Video Android Development Group), Moscow</w:t>
      </w:r>
    </w:p>
    <w:p xmlns:wp14="http://schemas.microsoft.com/office/word/2010/wordml" w:rsidR="00A811BB" w:rsidP="00A811BB" w:rsidRDefault="00A811BB" w14:paraId="74092D41" wp14:textId="77777777">
      <w:r>
        <w:rPr>
          <w:b/>
        </w:rPr>
        <w:t>Team Leader</w:t>
      </w:r>
    </w:p>
    <w:p xmlns:wp14="http://schemas.microsoft.com/office/word/2010/wordml" w:rsidR="00A811BB" w:rsidP="00A811BB" w:rsidRDefault="0011042E" w14:paraId="548C0782" wp14:textId="404305A6">
      <w:pPr>
        <w:pStyle w:val="ListParagraph"/>
        <w:rPr/>
      </w:pPr>
      <w:r w:rsidR="02AB5AF7">
        <w:rPr/>
        <w:t>Managing/Hiring/Consulting of a team of android developers (5-8 employees)</w:t>
      </w:r>
    </w:p>
    <w:p xmlns:wp14="http://schemas.microsoft.com/office/word/2010/wordml" w:rsidR="0011042E" w:rsidP="00A811BB" w:rsidRDefault="0011042E" w14:paraId="7EBFA97D" wp14:textId="77777777">
      <w:pPr>
        <w:pStyle w:val="ListParagraph"/>
      </w:pPr>
      <w:r>
        <w:t>Designing a</w:t>
      </w:r>
      <w:r w:rsidR="00991C99">
        <w:t>n efficient video handling system</w:t>
      </w:r>
    </w:p>
    <w:p xmlns:wp14="http://schemas.microsoft.com/office/word/2010/wordml" w:rsidRPr="0011042E" w:rsidR="00991C99" w:rsidP="00A811BB" w:rsidRDefault="00991C99" w14:paraId="494A7A6A" wp14:textId="54BD9D6D">
      <w:pPr>
        <w:pStyle w:val="ListParagraph"/>
        <w:rPr/>
      </w:pPr>
      <w:r w:rsidR="02AB5AF7">
        <w:rPr/>
        <w:t>Implementing</w:t>
      </w:r>
      <w:r w:rsidR="02AB5AF7">
        <w:rPr/>
        <w:t xml:space="preserve"> custom </w:t>
      </w:r>
      <w:r w:rsidR="02AB5AF7">
        <w:rPr/>
        <w:t>component</w:t>
      </w:r>
      <w:r w:rsidR="02AB5AF7">
        <w:rPr/>
        <w:t xml:space="preserve"> system for embedding video layouts across the app </w:t>
      </w:r>
    </w:p>
    <w:p xmlns:wp14="http://schemas.microsoft.com/office/word/2010/wordml" w:rsidRPr="00991C99" w:rsidR="00A811BB" w:rsidP="00753B42" w:rsidRDefault="00A811BB" w14:paraId="0A37501D" wp14:textId="77777777">
      <w:pPr>
        <w:rPr>
          <w:b/>
          <w:lang w:val="ru-RU"/>
        </w:rPr>
      </w:pPr>
    </w:p>
    <w:p xmlns:wp14="http://schemas.microsoft.com/office/word/2010/wordml" w:rsidRPr="000E0184" w:rsidR="00753B42" w:rsidP="02AB5AF7" w:rsidRDefault="00753B42" w14:paraId="74D184FD" wp14:textId="12E34C00">
      <w:pPr>
        <w:rPr>
          <w:b w:val="1"/>
          <w:bCs w:val="1"/>
        </w:rPr>
      </w:pPr>
      <w:r w:rsidRPr="02AB5AF7" w:rsidR="02AB5AF7">
        <w:rPr>
          <w:b w:val="1"/>
          <w:bCs w:val="1"/>
        </w:rPr>
        <w:t>04.2019 – 11.2020 (1 year 8 months)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</w:t>
      </w:r>
      <w:bookmarkStart w:name="_Int_9Qq9ZFLL" w:id="290913572"/>
      <w:r w:rsidRPr="02AB5AF7" w:rsidR="02AB5AF7">
        <w:rPr>
          <w:b w:val="1"/>
          <w:bCs w:val="1"/>
        </w:rPr>
        <w:t>Yandex.Zen</w:t>
      </w:r>
      <w:bookmarkEnd w:id="290913572"/>
      <w:r w:rsidRPr="02AB5AF7" w:rsidR="02AB5AF7">
        <w:rPr>
          <w:b w:val="1"/>
          <w:bCs w:val="1"/>
        </w:rPr>
        <w:t>/</w:t>
      </w:r>
      <w:bookmarkStart w:name="_Int_bfXIaYJo" w:id="2029809265"/>
      <w:r w:rsidRPr="02AB5AF7" w:rsidR="02AB5AF7">
        <w:rPr>
          <w:b w:val="1"/>
          <w:bCs w:val="1"/>
        </w:rPr>
        <w:t>Sloy</w:t>
      </w:r>
      <w:bookmarkEnd w:id="2029809265"/>
      <w:r w:rsidRPr="02AB5AF7" w:rsidR="02AB5AF7">
        <w:rPr>
          <w:b w:val="1"/>
          <w:bCs w:val="1"/>
        </w:rPr>
        <w:t xml:space="preserve"> (Fashion AR startup), Moscow</w:t>
      </w:r>
    </w:p>
    <w:p xmlns:wp14="http://schemas.microsoft.com/office/word/2010/wordml" w:rsidR="00753B42" w:rsidP="00753B42" w:rsidRDefault="00753B42" w14:paraId="4C2C4750" wp14:textId="77777777">
      <w:r>
        <w:rPr>
          <w:b/>
        </w:rPr>
        <w:t>Android Developer</w:t>
      </w:r>
      <w:r w:rsidR="004814BF">
        <w:rPr>
          <w:b/>
        </w:rPr>
        <w:t xml:space="preserve"> </w:t>
      </w:r>
    </w:p>
    <w:p xmlns:wp14="http://schemas.microsoft.com/office/word/2010/wordml" w:rsidRPr="00753B42" w:rsidR="00753B42" w:rsidP="00753B42" w:rsidRDefault="00753B42" w14:paraId="1D8397BF" wp14:textId="77777777">
      <w:pPr>
        <w:pStyle w:val="ListParagraph"/>
      </w:pPr>
      <w:r>
        <w:t>Us</w:t>
      </w:r>
      <w:r w:rsidR="0011042E">
        <w:t>ed</w:t>
      </w:r>
      <w:r>
        <w:t xml:space="preserve"> Clean Architecture</w:t>
      </w:r>
      <w:r w:rsidR="00C215B6">
        <w:t xml:space="preserve"> and </w:t>
      </w:r>
      <w:r w:rsidRPr="75A77C41">
        <w:rPr>
          <w:lang w:val="en-GB"/>
        </w:rPr>
        <w:t xml:space="preserve">approach </w:t>
      </w:r>
      <w:r w:rsidR="00C215B6">
        <w:rPr>
          <w:lang w:val="en-GB"/>
        </w:rPr>
        <w:t xml:space="preserve">and </w:t>
      </w:r>
      <w:r w:rsidRPr="00753B42" w:rsidR="00C215B6">
        <w:t>multi-module system</w:t>
      </w:r>
      <w:r w:rsidR="00C215B6">
        <w:t xml:space="preserve"> </w:t>
      </w:r>
      <w:r w:rsidRPr="75A77C41" w:rsidR="00C215B6">
        <w:rPr>
          <w:lang w:val="en-GB"/>
        </w:rPr>
        <w:t>in application design</w:t>
      </w:r>
    </w:p>
    <w:p xmlns:wp14="http://schemas.microsoft.com/office/word/2010/wordml" w:rsidRPr="004814BF" w:rsidR="00753B42" w:rsidP="02AB5AF7" w:rsidRDefault="00753B42" w14:paraId="45882FCF" wp14:textId="77777777">
      <w:pPr>
        <w:pStyle w:val="ListParagraph"/>
        <w:rPr>
          <w:lang w:val="en-GB"/>
        </w:rPr>
      </w:pPr>
      <w:r w:rsidRPr="02AB5AF7" w:rsidR="02AB5AF7">
        <w:rPr>
          <w:lang w:val="en-GB"/>
        </w:rPr>
        <w:t>Us</w:t>
      </w:r>
      <w:r w:rsidRPr="02AB5AF7" w:rsidR="02AB5AF7">
        <w:rPr>
          <w:lang w:val="en-GB"/>
        </w:rPr>
        <w:t>ed</w:t>
      </w:r>
      <w:r w:rsidRPr="02AB5AF7" w:rsidR="02AB5AF7">
        <w:rPr>
          <w:lang w:val="en-GB"/>
        </w:rPr>
        <w:t xml:space="preserve"> MV</w:t>
      </w:r>
      <w:r w:rsidRPr="02AB5AF7" w:rsidR="02AB5AF7">
        <w:rPr>
          <w:lang w:val="en-GB"/>
        </w:rPr>
        <w:t>VM</w:t>
      </w:r>
      <w:r w:rsidRPr="02AB5AF7" w:rsidR="02AB5AF7">
        <w:rPr>
          <w:lang w:val="en-GB"/>
        </w:rPr>
        <w:t>/</w:t>
      </w:r>
      <w:r w:rsidR="02AB5AF7">
        <w:rPr/>
        <w:t>MVP</w:t>
      </w:r>
      <w:r w:rsidRPr="02AB5AF7" w:rsidR="02AB5AF7">
        <w:rPr>
          <w:lang w:val="en-GB"/>
        </w:rPr>
        <w:t xml:space="preserve"> in UI layer</w:t>
      </w:r>
    </w:p>
    <w:p xmlns:wp14="http://schemas.microsoft.com/office/word/2010/wordml" w:rsidRPr="00753B42" w:rsidR="00753B42" w:rsidP="02AB5AF7" w:rsidRDefault="00753B42" w14:paraId="44AC07E9" wp14:textId="0ABC7699">
      <w:pPr>
        <w:pStyle w:val="Normal"/>
        <w:ind w:left="0"/>
        <w:rPr>
          <w:rFonts w:ascii="Tahoma" w:hAnsi="Tahoma" w:eastAsia="Century Schoolbook" w:cs="Century Schoolbook"/>
          <w:color w:val="39302B"/>
          <w:lang w:val="en-GB"/>
        </w:rPr>
      </w:pPr>
    </w:p>
    <w:p xmlns:wp14="http://schemas.microsoft.com/office/word/2010/wordml" w:rsidRPr="00753B42" w:rsidR="00753B42" w:rsidP="02AB5AF7" w:rsidRDefault="00753B42" w14:paraId="6B67578D" wp14:textId="517DAE07">
      <w:pPr>
        <w:rPr>
          <w:b w:val="1"/>
          <w:bCs w:val="1"/>
        </w:rPr>
      </w:pPr>
      <w:r w:rsidRPr="02AB5AF7" w:rsidR="02AB5AF7">
        <w:rPr>
          <w:b w:val="1"/>
          <w:bCs w:val="1"/>
        </w:rPr>
        <w:t>01.2019 (1 week)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Center for gifted education SIRIUS, Sochi</w:t>
      </w:r>
    </w:p>
    <w:p xmlns:wp14="http://schemas.microsoft.com/office/word/2010/wordml" w:rsidRPr="00753B42" w:rsidR="00753B42" w:rsidP="02AB5AF7" w:rsidRDefault="00753B42" wp14:textId="77777777" w14:paraId="7F4A6613">
      <w:pPr>
        <w:rPr>
          <w:rFonts w:eastAsia="Tahoma" w:cs="Tahoma"/>
          <w:b w:val="1"/>
          <w:bCs w:val="1"/>
          <w:color w:val="444444"/>
        </w:rPr>
      </w:pPr>
      <w:r w:rsidRPr="02AB5AF7" w:rsidR="02AB5AF7">
        <w:rPr>
          <w:b w:val="1"/>
          <w:bCs w:val="1"/>
        </w:rPr>
        <w:t xml:space="preserve">Teacher of the educational program </w:t>
      </w:r>
      <w:r w:rsidRPr="02AB5AF7" w:rsidR="02AB5AF7">
        <w:rPr>
          <w:rFonts w:eastAsia="Tahoma" w:cs="Tahoma"/>
          <w:b w:val="1"/>
          <w:bCs w:val="1"/>
          <w:color w:val="444444"/>
        </w:rPr>
        <w:t>«Mobile development»</w:t>
      </w:r>
    </w:p>
    <w:p xmlns:wp14="http://schemas.microsoft.com/office/word/2010/wordml" w:rsidRPr="00753B42" w:rsidR="00753B42" w:rsidP="02AB5AF7" w:rsidRDefault="00753B42" wp14:textId="77777777" w14:paraId="54A263B4">
      <w:pPr>
        <w:pStyle w:val="ListParagraph"/>
        <w:rPr>
          <w:lang w:val="en-GB"/>
        </w:rPr>
      </w:pPr>
      <w:r w:rsidRPr="02AB5AF7" w:rsidR="02AB5AF7">
        <w:rPr>
          <w:lang w:val="en-GB"/>
        </w:rPr>
        <w:t>Conduct</w:t>
      </w:r>
      <w:r w:rsidR="02AB5AF7">
        <w:rPr/>
        <w:t>ed</w:t>
      </w:r>
      <w:r w:rsidRPr="02AB5AF7" w:rsidR="02AB5AF7">
        <w:rPr>
          <w:lang w:val="en-GB"/>
        </w:rPr>
        <w:t xml:space="preserve"> workshops, seminars and lectures</w:t>
      </w:r>
    </w:p>
    <w:p xmlns:wp14="http://schemas.microsoft.com/office/word/2010/wordml" w:rsidRPr="00753B42" w:rsidR="00753B42" w:rsidP="02AB5AF7" w:rsidRDefault="00753B42" wp14:textId="77777777" w14:paraId="62DCE775">
      <w:pPr>
        <w:pStyle w:val="ListParagraph"/>
        <w:rPr>
          <w:lang w:val="en-GB"/>
        </w:rPr>
      </w:pPr>
      <w:r w:rsidRPr="02AB5AF7" w:rsidR="02AB5AF7">
        <w:rPr>
          <w:lang w:val="en-GB"/>
        </w:rPr>
        <w:t>Helped the teams of school students to work on their projects</w:t>
      </w:r>
    </w:p>
    <w:p xmlns:wp14="http://schemas.microsoft.com/office/word/2010/wordml" w:rsidRPr="00753B42" w:rsidR="00753B42" w:rsidP="02AB5AF7" w:rsidRDefault="00753B42" wp14:textId="77777777" w14:paraId="140F8AA4">
      <w:pPr>
        <w:pStyle w:val="ListParagraph"/>
        <w:rPr>
          <w:lang w:val="en-GB"/>
        </w:rPr>
      </w:pPr>
      <w:r w:rsidRPr="02AB5AF7" w:rsidR="02AB5AF7">
        <w:rPr>
          <w:lang w:val="en-GB"/>
        </w:rPr>
        <w:t>Assessed students work</w:t>
      </w:r>
    </w:p>
    <w:p xmlns:wp14="http://schemas.microsoft.com/office/word/2010/wordml" w:rsidRPr="00753B42" w:rsidR="00753B42" w:rsidP="02AB5AF7" w:rsidRDefault="00753B42" w14:paraId="5DAB6C7B" wp14:textId="438DBD36">
      <w:pPr>
        <w:pStyle w:val="Normal"/>
        <w:rPr>
          <w:rFonts w:ascii="Tahoma" w:hAnsi="Tahoma" w:eastAsia="Century Schoolbook" w:cs="Century Schoolbook"/>
          <w:color w:val="39302B"/>
          <w:lang w:val="en-GB"/>
        </w:rPr>
      </w:pPr>
    </w:p>
    <w:p xmlns:wp14="http://schemas.microsoft.com/office/word/2010/wordml" w:rsidRPr="000E0184" w:rsidR="00AC6838" w:rsidP="02AB5AF7" w:rsidRDefault="00AC6838" w14:paraId="0C192FF4" wp14:textId="77777777">
      <w:pPr>
        <w:rPr>
          <w:b w:val="1"/>
          <w:bCs w:val="1"/>
        </w:rPr>
      </w:pPr>
      <w:r w:rsidRPr="02AB5AF7" w:rsidR="02AB5AF7">
        <w:rPr>
          <w:b w:val="1"/>
          <w:bCs w:val="1"/>
        </w:rPr>
        <w:t xml:space="preserve">02.2017 – </w:t>
      </w:r>
      <w:r w:rsidRPr="02AB5AF7" w:rsidR="02AB5AF7">
        <w:rPr>
          <w:b w:val="1"/>
          <w:bCs w:val="1"/>
        </w:rPr>
        <w:t>04.2019</w:t>
      </w:r>
      <w:r w:rsidRPr="02AB5AF7" w:rsidR="02AB5AF7">
        <w:rPr>
          <w:b w:val="1"/>
          <w:bCs w:val="1"/>
        </w:rPr>
        <w:t xml:space="preserve"> </w:t>
      </w:r>
      <w:r w:rsidRPr="02AB5AF7" w:rsidR="02AB5AF7">
        <w:rPr>
          <w:b w:val="1"/>
          <w:bCs w:val="1"/>
        </w:rPr>
        <w:t>(2 years 2 months)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</w:t>
      </w:r>
      <w:bookmarkStart w:name="_Int_Ce9C55h7" w:id="791645991"/>
      <w:r w:rsidRPr="02AB5AF7" w:rsidR="02AB5AF7">
        <w:rPr>
          <w:b w:val="1"/>
          <w:bCs w:val="1"/>
        </w:rPr>
        <w:t>Visitech</w:t>
      </w:r>
      <w:bookmarkEnd w:id="791645991"/>
      <w:r w:rsidRPr="02AB5AF7" w:rsidR="02AB5AF7">
        <w:rPr>
          <w:b w:val="1"/>
          <w:bCs w:val="1"/>
        </w:rPr>
        <w:t xml:space="preserve"> (</w:t>
      </w:r>
      <w:r w:rsidRPr="02AB5AF7" w:rsidR="02AB5AF7">
        <w:rPr>
          <w:b w:val="1"/>
          <w:bCs w:val="1"/>
        </w:rPr>
        <w:t>integrated safe system of work</w:t>
      </w:r>
      <w:r w:rsidRPr="02AB5AF7" w:rsidR="02AB5AF7">
        <w:rPr>
          <w:b w:val="1"/>
          <w:bCs w:val="1"/>
        </w:rPr>
        <w:t>), Moscow</w:t>
      </w:r>
    </w:p>
    <w:p xmlns:wp14="http://schemas.microsoft.com/office/word/2010/wordml" w:rsidR="00AC6838" w:rsidP="00AC6838" w:rsidRDefault="00AC6838" w14:paraId="56EC7BA4" wp14:textId="77777777">
      <w:r>
        <w:rPr>
          <w:b/>
        </w:rPr>
        <w:t>Android Developer</w:t>
      </w:r>
    </w:p>
    <w:p xmlns:wp14="http://schemas.microsoft.com/office/word/2010/wordml" w:rsidRPr="00C52DDE" w:rsidR="00AC6838" w:rsidP="00AC6838" w:rsidRDefault="00AC6838" w14:paraId="7060C4FF" wp14:textId="77777777">
      <w:pPr>
        <w:pStyle w:val="ListParagraph"/>
        <w:rPr/>
      </w:pPr>
      <w:r w:rsidRPr="02AB5AF7" w:rsidR="02AB5AF7">
        <w:rPr>
          <w:lang w:val="en-GB"/>
        </w:rPr>
        <w:t>Develo</w:t>
      </w:r>
      <w:r w:rsidRPr="02AB5AF7" w:rsidR="02AB5AF7">
        <w:rPr>
          <w:lang w:val="en-GB"/>
        </w:rPr>
        <w:t>ped</w:t>
      </w:r>
      <w:r w:rsidRPr="02AB5AF7" w:rsidR="02AB5AF7">
        <w:rPr>
          <w:lang w:val="en-GB"/>
        </w:rPr>
        <w:t xml:space="preserve"> from scratch</w:t>
      </w:r>
      <w:r w:rsidR="02AB5AF7">
        <w:rPr/>
        <w:t xml:space="preserve"> </w:t>
      </w:r>
      <w:r w:rsidR="02AB5AF7">
        <w:rPr/>
        <w:t>b2b application</w:t>
      </w:r>
    </w:p>
    <w:p xmlns:wp14="http://schemas.microsoft.com/office/word/2010/wordml" w:rsidR="00AC6838" w:rsidP="00C215B6" w:rsidRDefault="00AC6838" w14:paraId="58939D14" wp14:textId="77777777">
      <w:pPr>
        <w:pStyle w:val="ListParagraph"/>
        <w:rPr/>
      </w:pPr>
      <w:r w:rsidRPr="02AB5AF7" w:rsidR="02AB5AF7">
        <w:rPr>
          <w:lang w:val="en-GB"/>
        </w:rPr>
        <w:t>Work</w:t>
      </w:r>
      <w:r w:rsidRPr="02AB5AF7" w:rsidR="02AB5AF7">
        <w:rPr>
          <w:lang w:val="en-GB"/>
        </w:rPr>
        <w:t>ed</w:t>
      </w:r>
      <w:r w:rsidRPr="02AB5AF7" w:rsidR="02AB5AF7">
        <w:rPr>
          <w:lang w:val="en-GB"/>
        </w:rPr>
        <w:t xml:space="preserve"> with</w:t>
      </w:r>
      <w:r w:rsidR="02AB5AF7">
        <w:rPr/>
        <w:t xml:space="preserve"> </w:t>
      </w:r>
      <w:bookmarkStart w:name="_Int_hCXHdMwI" w:id="196163068"/>
      <w:r w:rsidR="02AB5AF7">
        <w:rPr/>
        <w:t>OkHttp</w:t>
      </w:r>
      <w:bookmarkEnd w:id="196163068"/>
      <w:r w:rsidR="02AB5AF7">
        <w:rPr/>
        <w:t xml:space="preserve">, </w:t>
      </w:r>
      <w:bookmarkStart w:name="_Int_SjnBwaPP" w:id="72252023"/>
      <w:r w:rsidR="02AB5AF7">
        <w:rPr/>
        <w:t>ButterKnife</w:t>
      </w:r>
      <w:bookmarkEnd w:id="72252023"/>
      <w:r w:rsidR="02AB5AF7">
        <w:rPr/>
        <w:t xml:space="preserve">, </w:t>
      </w:r>
      <w:bookmarkStart w:name="_Int_RvPZRFgA" w:id="1694152008"/>
      <w:r w:rsidR="02AB5AF7">
        <w:rPr/>
        <w:t>Gson</w:t>
      </w:r>
      <w:bookmarkEnd w:id="1694152008"/>
      <w:r w:rsidR="02AB5AF7">
        <w:rPr/>
        <w:t xml:space="preserve">, </w:t>
      </w:r>
      <w:r w:rsidR="02AB5AF7">
        <w:rPr/>
        <w:t>AutoValue libraries</w:t>
      </w:r>
      <w:r w:rsidR="02AB5AF7">
        <w:rPr/>
        <w:t>, used Kotlin together with Java</w:t>
      </w:r>
    </w:p>
    <w:p xmlns:wp14="http://schemas.microsoft.com/office/word/2010/wordml" w:rsidR="00AC6838" w:rsidP="00AC6838" w:rsidRDefault="001A3D1C" w14:paraId="72FA12E3" wp14:textId="77777777">
      <w:pPr>
        <w:pStyle w:val="ListParagraph"/>
        <w:rPr/>
      </w:pPr>
      <w:r w:rsidR="02AB5AF7">
        <w:rPr/>
        <w:t>Implemented</w:t>
      </w:r>
      <w:r w:rsidR="02AB5AF7">
        <w:rPr/>
        <w:t xml:space="preserve"> </w:t>
      </w:r>
      <w:r w:rsidR="02AB5AF7">
        <w:rPr/>
        <w:t xml:space="preserve">custom push notifications based on </w:t>
      </w:r>
      <w:r w:rsidR="02AB5AF7">
        <w:rPr/>
        <w:t>web sockets</w:t>
      </w:r>
    </w:p>
    <w:p xmlns:wp14="http://schemas.microsoft.com/office/word/2010/wordml" w:rsidRPr="00C215B6" w:rsidR="00C215B6" w:rsidP="02AB5AF7" w:rsidRDefault="00C215B6" w14:paraId="6A05A809" wp14:textId="3B501395">
      <w:pPr>
        <w:pStyle w:val="Normal"/>
      </w:pPr>
    </w:p>
    <w:p xmlns:wp14="http://schemas.microsoft.com/office/word/2010/wordml" w:rsidRPr="000E0184" w:rsidR="00DB4EA6" w:rsidP="02AB5AF7" w:rsidRDefault="00AC6838" w14:paraId="634D346B" wp14:textId="7763EF7D">
      <w:pPr>
        <w:rPr>
          <w:b w:val="1"/>
          <w:bCs w:val="1"/>
        </w:rPr>
      </w:pPr>
      <w:r w:rsidRPr="02AB5AF7" w:rsidR="02AB5AF7">
        <w:rPr>
          <w:b w:val="1"/>
          <w:bCs w:val="1"/>
        </w:rPr>
        <w:t xml:space="preserve">04.2016 – 12.2016 </w:t>
      </w:r>
      <w:r w:rsidRPr="02AB5AF7" w:rsidR="02AB5AF7">
        <w:rPr>
          <w:b w:val="1"/>
          <w:bCs w:val="1"/>
        </w:rPr>
        <w:t>(8 months)</w:t>
      </w:r>
      <w:r w:rsidRPr="02AB5AF7" w:rsidR="02AB5AF7">
        <w:rPr>
          <w:b w:val="1"/>
          <w:bCs w:val="1"/>
          <w:lang w:val="en-GB"/>
        </w:rPr>
        <w:t>,</w:t>
      </w:r>
      <w:r w:rsidRPr="02AB5AF7" w:rsidR="02AB5AF7">
        <w:rPr>
          <w:b w:val="1"/>
          <w:bCs w:val="1"/>
        </w:rPr>
        <w:t xml:space="preserve"> </w:t>
      </w:r>
      <w:bookmarkStart w:name="_Int_jrYtbPbk" w:id="1085109370"/>
      <w:r w:rsidRPr="02AB5AF7" w:rsidR="02AB5AF7">
        <w:rPr>
          <w:b w:val="1"/>
          <w:bCs w:val="1"/>
        </w:rPr>
        <w:t>Co</w:t>
      </w:r>
      <w:r w:rsidRPr="02AB5AF7" w:rsidR="02AB5AF7">
        <w:rPr>
          <w:b w:val="1"/>
          <w:bCs w:val="1"/>
        </w:rPr>
        <w:t>ffice</w:t>
      </w:r>
      <w:bookmarkEnd w:id="1085109370"/>
      <w:r w:rsidRPr="02AB5AF7" w:rsidR="02AB5AF7">
        <w:rPr>
          <w:b w:val="1"/>
          <w:bCs w:val="1"/>
        </w:rPr>
        <w:t xml:space="preserve"> (</w:t>
      </w:r>
      <w:r w:rsidRPr="02AB5AF7" w:rsidR="02AB5AF7">
        <w:rPr>
          <w:b w:val="1"/>
          <w:bCs w:val="1"/>
        </w:rPr>
        <w:t>coffee capsule distribution)</w:t>
      </w:r>
      <w:r w:rsidRPr="02AB5AF7" w:rsidR="02AB5AF7">
        <w:rPr>
          <w:b w:val="1"/>
          <w:bCs w:val="1"/>
        </w:rPr>
        <w:t>, Moscow</w:t>
      </w:r>
    </w:p>
    <w:p xmlns:wp14="http://schemas.microsoft.com/office/word/2010/wordml" w:rsidR="00971EE2" w:rsidP="00971EE2" w:rsidRDefault="75A77C41" w14:paraId="63A2CE05" wp14:textId="77777777">
      <w:r w:rsidRPr="75A77C41">
        <w:rPr>
          <w:b/>
          <w:bCs/>
        </w:rPr>
        <w:t>Android Developer</w:t>
      </w:r>
    </w:p>
    <w:p xmlns:wp14="http://schemas.microsoft.com/office/word/2010/wordml" w:rsidR="75A77C41" w:rsidP="75A77C41" w:rsidRDefault="001A3D1C" w14:paraId="1602330C" wp14:textId="77777777">
      <w:pPr>
        <w:pStyle w:val="ListParagraph"/>
      </w:pPr>
      <w:r>
        <w:t>I</w:t>
      </w:r>
      <w:r w:rsidR="75A77C41">
        <w:t>mplement</w:t>
      </w:r>
      <w:r>
        <w:t>ed</w:t>
      </w:r>
      <w:r w:rsidRPr="75A77C41" w:rsidR="75A77C41">
        <w:rPr>
          <w:lang w:val="en-GB"/>
        </w:rPr>
        <w:t xml:space="preserve"> of</w:t>
      </w:r>
      <w:r w:rsidR="75A77C41">
        <w:t xml:space="preserve"> secure payment into the app</w:t>
      </w:r>
    </w:p>
    <w:p xmlns:wp14="http://schemas.microsoft.com/office/word/2010/wordml" w:rsidR="00C215B6" w:rsidP="00BD0109" w:rsidRDefault="75A77C41" w14:paraId="63A9DFD7" wp14:textId="77777777">
      <w:pPr>
        <w:pStyle w:val="ListParagraph"/>
      </w:pPr>
      <w:r>
        <w:t>Use</w:t>
      </w:r>
      <w:r w:rsidR="001A3D1C">
        <w:t>d</w:t>
      </w:r>
      <w:r>
        <w:t xml:space="preserve"> Firebase modules</w:t>
      </w:r>
      <w:r w:rsidR="001A3D1C">
        <w:t xml:space="preserve"> for </w:t>
      </w:r>
      <w:r>
        <w:t>analytics and push notification</w:t>
      </w:r>
      <w:r w:rsidR="00BD0109">
        <w:t xml:space="preserve">, Jenkins CI for automatic build </w:t>
      </w:r>
    </w:p>
    <w:p xmlns:wp14="http://schemas.microsoft.com/office/word/2010/wordml" w:rsidR="00CC5972" w:rsidP="00CC5972" w:rsidRDefault="00CC5972" w14:paraId="7C55FDF7" wp14:textId="77777777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PROJECTS</w:t>
      </w:r>
    </w:p>
    <w:p xmlns:wp14="http://schemas.microsoft.com/office/word/2010/wordml" w:rsidRPr="000E0184" w:rsidR="00302CAA" w:rsidP="4EA5E802" w:rsidRDefault="4EA5E802" w14:paraId="0C4F3AC1" wp14:textId="77777777">
      <w:pPr>
        <w:rPr>
          <w:b/>
          <w:bCs/>
        </w:rPr>
      </w:pPr>
      <w:r w:rsidRPr="4EA5E802">
        <w:rPr>
          <w:b/>
          <w:bCs/>
        </w:rPr>
        <w:t>04.2018 – 05.2018, Karma Auth (document recognition), Moscow</w:t>
      </w:r>
    </w:p>
    <w:p xmlns:wp14="http://schemas.microsoft.com/office/word/2010/wordml" w:rsidR="00302CAA" w:rsidP="00302CAA" w:rsidRDefault="00302CAA" w14:paraId="4FCE3219" wp14:textId="77777777">
      <w:pPr>
        <w:rPr>
          <w:b/>
        </w:rPr>
      </w:pPr>
      <w:r>
        <w:rPr>
          <w:b/>
        </w:rPr>
        <w:t>Android Developer</w:t>
      </w:r>
    </w:p>
    <w:p xmlns:wp14="http://schemas.microsoft.com/office/word/2010/wordml" w:rsidRPr="00F1255E" w:rsidR="00302CAA" w:rsidP="00302CAA" w:rsidRDefault="75A77C41" w14:paraId="32FA38FD" wp14:textId="2A80FF79">
      <w:pPr>
        <w:pStyle w:val="ListParagraph"/>
        <w:rPr/>
      </w:pPr>
      <w:r w:rsidR="02AB5AF7">
        <w:rPr/>
        <w:t xml:space="preserve">Creation of android application prototype for </w:t>
      </w:r>
      <w:r w:rsidRPr="02AB5AF7" w:rsidR="02AB5AF7">
        <w:rPr>
          <w:lang w:val="en-GB"/>
        </w:rPr>
        <w:t>recognition documents, using Google Vision and OpenCV,</w:t>
      </w:r>
      <w:r w:rsidR="02AB5AF7">
        <w:rPr/>
        <w:t xml:space="preserve"> in</w:t>
      </w:r>
      <w:r w:rsidRPr="02AB5AF7" w:rsidR="02AB5AF7">
        <w:rPr>
          <w:lang w:val="en-GB"/>
        </w:rPr>
        <w:t xml:space="preserve"> frame of</w:t>
      </w:r>
      <w:r w:rsidR="02AB5AF7">
        <w:rPr/>
        <w:t xml:space="preserve"> IT Competition – Karma </w:t>
      </w:r>
      <w:r w:rsidR="02AB5AF7">
        <w:rPr/>
        <w:t>Hackathon</w:t>
      </w:r>
    </w:p>
    <w:p xmlns:wp14="http://schemas.microsoft.com/office/word/2010/wordml" w:rsidRPr="00302CAA" w:rsidR="00302CAA" w:rsidP="00302CAA" w:rsidRDefault="00302CAA" w14:paraId="5A39BBE3" wp14:textId="77777777">
      <w:pPr>
        <w:rPr>
          <w:lang w:eastAsia="x-none"/>
        </w:rPr>
      </w:pPr>
    </w:p>
    <w:p xmlns:wp14="http://schemas.microsoft.com/office/word/2010/wordml" w:rsidRPr="000E0184" w:rsidR="00CC5972" w:rsidP="4EA5E802" w:rsidRDefault="4EA5E802" w14:paraId="51DCD2EB" wp14:textId="77777777">
      <w:pPr>
        <w:rPr>
          <w:b w:val="1"/>
          <w:bCs w:val="1"/>
        </w:rPr>
      </w:pPr>
      <w:r w:rsidRPr="02AB5AF7" w:rsidR="02AB5AF7">
        <w:rPr>
          <w:b w:val="1"/>
          <w:bCs w:val="1"/>
        </w:rPr>
        <w:t>06.2015 – 11.2015, Artera (</w:t>
      </w:r>
      <w:bookmarkStart w:name="_Int_iHlMEdWl" w:id="621300109"/>
      <w:r w:rsidRPr="02AB5AF7" w:rsidR="02AB5AF7">
        <w:rPr>
          <w:b w:val="1"/>
          <w:bCs w:val="1"/>
        </w:rPr>
        <w:t>audioguide</w:t>
      </w:r>
      <w:bookmarkEnd w:id="621300109"/>
      <w:r w:rsidRPr="02AB5AF7" w:rsidR="02AB5AF7">
        <w:rPr>
          <w:b w:val="1"/>
          <w:bCs w:val="1"/>
        </w:rPr>
        <w:t xml:space="preserve"> listening service), Moscow</w:t>
      </w:r>
    </w:p>
    <w:p xmlns:wp14="http://schemas.microsoft.com/office/word/2010/wordml" w:rsidRPr="00C52DDE" w:rsidR="00CC5972" w:rsidP="00CC5972" w:rsidRDefault="00CC5972" w14:paraId="6E1EDBCD" wp14:textId="77777777">
      <w:r>
        <w:rPr>
          <w:b/>
        </w:rPr>
        <w:t>Android Developer</w:t>
      </w:r>
    </w:p>
    <w:p xmlns:wp14="http://schemas.microsoft.com/office/word/2010/wordml" w:rsidR="00CC5972" w:rsidP="00CC5972" w:rsidRDefault="75A77C41" w14:paraId="46F33277" wp14:textId="77777777">
      <w:pPr>
        <w:pStyle w:val="ListParagraph"/>
      </w:pPr>
      <w:r>
        <w:t xml:space="preserve">Development of </w:t>
      </w:r>
      <w:r w:rsidRPr="75A77C41">
        <w:rPr>
          <w:lang w:val="en-GB"/>
        </w:rPr>
        <w:t>software f</w:t>
      </w:r>
      <w:r>
        <w:t>or museums and art-objects audio-guides</w:t>
      </w:r>
    </w:p>
    <w:p xmlns:wp14="http://schemas.microsoft.com/office/word/2010/wordml" w:rsidRPr="00F1255E" w:rsidR="00CC5972" w:rsidP="00CC5972" w:rsidRDefault="75A77C41" w14:paraId="43B359C3" wp14:textId="71DD8569">
      <w:pPr>
        <w:pStyle w:val="ListParagraph"/>
        <w:rPr/>
      </w:pPr>
      <w:r w:rsidR="02AB5AF7">
        <w:rPr/>
        <w:t>Creation of android application prototype in</w:t>
      </w:r>
      <w:r w:rsidRPr="02AB5AF7" w:rsidR="02AB5AF7">
        <w:rPr>
          <w:lang w:val="en-GB"/>
        </w:rPr>
        <w:t xml:space="preserve"> frame of</w:t>
      </w:r>
      <w:r w:rsidR="02AB5AF7">
        <w:rPr/>
        <w:t xml:space="preserve"> IT </w:t>
      </w:r>
      <w:r w:rsidR="02AB5AF7">
        <w:rPr/>
        <w:t>Startup</w:t>
      </w:r>
      <w:r w:rsidR="02AB5AF7">
        <w:rPr/>
        <w:t xml:space="preserve"> Competition – </w:t>
      </w:r>
      <w:bookmarkStart w:name="_Int_q17XhmEW" w:id="1732994946"/>
      <w:r w:rsidR="02AB5AF7">
        <w:rPr/>
        <w:t>Technostart</w:t>
      </w:r>
      <w:bookmarkEnd w:id="1732994946"/>
      <w:r w:rsidR="02AB5AF7">
        <w:rPr/>
        <w:t xml:space="preserve"> 2015 (provided by </w:t>
      </w:r>
      <w:bookmarkStart w:name="_Int_FCcjCsXH" w:id="1928093850"/>
      <w:r w:rsidR="02AB5AF7">
        <w:rPr/>
        <w:t>Mail.Ru</w:t>
      </w:r>
      <w:bookmarkEnd w:id="1928093850"/>
      <w:r w:rsidR="02AB5AF7">
        <w:rPr/>
        <w:t xml:space="preserve"> Group), the app was awarded with </w:t>
      </w:r>
      <w:r w:rsidRPr="02AB5AF7" w:rsidR="02AB5AF7">
        <w:rPr>
          <w:lang w:val="en-GB"/>
        </w:rPr>
        <w:t xml:space="preserve">a </w:t>
      </w:r>
      <w:r w:rsidR="02AB5AF7">
        <w:rPr/>
        <w:t>grant.</w:t>
      </w:r>
    </w:p>
    <w:p xmlns:wp14="http://schemas.microsoft.com/office/word/2010/wordml" w:rsidR="00CC5972" w:rsidP="00BD2DC1" w:rsidRDefault="75A77C41" w14:paraId="3A1818DB" wp14:textId="77777777">
      <w:pPr>
        <w:pStyle w:val="ListParagraph"/>
      </w:pPr>
      <w:r>
        <w:t>Realization of indoor location in museums with iBeacon and Eddystone technologies</w:t>
      </w:r>
    </w:p>
    <w:p xmlns:wp14="http://schemas.microsoft.com/office/word/2010/wordml" w:rsidR="006E1251" w:rsidP="006E1251" w:rsidRDefault="006E1251" w14:paraId="41C8F396" wp14:textId="77777777">
      <w:pPr>
        <w:pStyle w:val="ListParagraph"/>
        <w:numPr>
          <w:ilvl w:val="0"/>
          <w:numId w:val="0"/>
        </w:numPr>
        <w:ind w:left="1080"/>
      </w:pPr>
    </w:p>
    <w:p xmlns:wp14="http://schemas.microsoft.com/office/word/2010/wordml" w:rsidRPr="006E1251" w:rsidR="00CC5972" w:rsidP="02AB5AF7" w:rsidRDefault="00CC5972" w14:paraId="768CF4BD" wp14:textId="77777777">
      <w:pPr>
        <w:rPr>
          <w:b w:val="1"/>
          <w:bCs w:val="1"/>
          <w:lang w:val="en-GB"/>
        </w:rPr>
      </w:pPr>
      <w:r w:rsidRPr="02AB5AF7" w:rsidR="02AB5AF7">
        <w:rPr>
          <w:b w:val="1"/>
          <w:bCs w:val="1"/>
        </w:rPr>
        <w:t xml:space="preserve">02.2015 – 06.2015, </w:t>
      </w:r>
      <w:bookmarkStart w:name="_Int_jxDHwEQz" w:id="1353284918"/>
      <w:r w:rsidRPr="02AB5AF7" w:rsidR="02AB5AF7">
        <w:rPr>
          <w:b w:val="1"/>
          <w:bCs w:val="1"/>
        </w:rPr>
        <w:t>Musix</w:t>
      </w:r>
      <w:bookmarkEnd w:id="1353284918"/>
      <w:r w:rsidRPr="02AB5AF7" w:rsidR="02AB5AF7">
        <w:rPr>
          <w:b w:val="1"/>
          <w:bCs w:val="1"/>
        </w:rPr>
        <w:t xml:space="preserve"> (music streaming service), Moscow</w:t>
      </w:r>
    </w:p>
    <w:p xmlns:wp14="http://schemas.microsoft.com/office/word/2010/wordml" w:rsidR="00CC5972" w:rsidP="00CC5972" w:rsidRDefault="00CC5972" w14:paraId="5A55F373" wp14:textId="77777777">
      <w:r w:rsidRPr="02AB5AF7" w:rsidR="02AB5AF7">
        <w:rPr>
          <w:b w:val="1"/>
          <w:bCs w:val="1"/>
        </w:rPr>
        <w:t>C++/</w:t>
      </w:r>
      <w:bookmarkStart w:name="_Int_cj6PQbAE" w:id="1132661398"/>
      <w:r w:rsidRPr="02AB5AF7" w:rsidR="02AB5AF7">
        <w:rPr>
          <w:b w:val="1"/>
          <w:bCs w:val="1"/>
        </w:rPr>
        <w:t>Qml</w:t>
      </w:r>
      <w:bookmarkEnd w:id="1132661398"/>
      <w:r w:rsidRPr="02AB5AF7" w:rsidR="02AB5AF7">
        <w:rPr>
          <w:b w:val="1"/>
          <w:bCs w:val="1"/>
        </w:rPr>
        <w:t xml:space="preserve"> Developer</w:t>
      </w:r>
    </w:p>
    <w:p xmlns:wp14="http://schemas.microsoft.com/office/word/2010/wordml" w:rsidR="006E1251" w:rsidP="006E1251" w:rsidRDefault="75A77C41" w14:paraId="74421A92" wp14:textId="77777777">
      <w:pPr>
        <w:pStyle w:val="ListParagraph"/>
      </w:pPr>
      <w:r>
        <w:t xml:space="preserve">Development of cross-platform app for free music listening with QT framework </w:t>
      </w:r>
    </w:p>
    <w:p xmlns:wp14="http://schemas.microsoft.com/office/word/2010/wordml" w:rsidRPr="00283BB5" w:rsidR="00987C2B" w:rsidP="00987C2B" w:rsidRDefault="75A77C41" w14:paraId="770DCCAD" wp14:textId="77777777">
      <w:pPr>
        <w:pStyle w:val="ListParagraph"/>
      </w:pPr>
      <w:r>
        <w:t>Implement</w:t>
      </w:r>
      <w:r w:rsidRPr="75A77C41">
        <w:rPr>
          <w:lang w:val="en-GB"/>
        </w:rPr>
        <w:t xml:space="preserve"> of</w:t>
      </w:r>
      <w:r>
        <w:t xml:space="preserve"> adaptive UI in all supported platforms with Qml (developed by Qt)</w:t>
      </w:r>
    </w:p>
    <w:p xmlns:wp14="http://schemas.microsoft.com/office/word/2010/wordml" w:rsidR="00623FC9" w:rsidP="00623FC9" w:rsidRDefault="00623FC9" w14:paraId="72A3D3EC" wp14:textId="77777777">
      <w:pPr>
        <w:pStyle w:val="ListParagraph"/>
        <w:numPr>
          <w:ilvl w:val="0"/>
          <w:numId w:val="0"/>
        </w:numPr>
        <w:ind w:left="720"/>
      </w:pPr>
    </w:p>
    <w:p xmlns:wp14="http://schemas.microsoft.com/office/word/2010/wordml" w:rsidRPr="00C52DDE" w:rsidR="00971EE2" w:rsidP="00115557" w:rsidRDefault="00971EE2" w14:paraId="07DEE553" wp14:textId="77777777">
      <w:pPr>
        <w:pStyle w:val="Heading1"/>
        <w:rPr>
          <w:noProof w:val="0"/>
          <w:lang w:val="en-US"/>
        </w:rPr>
      </w:pPr>
      <w:r w:rsidRPr="00C52DDE">
        <w:rPr>
          <w:noProof w:val="0"/>
          <w:lang w:val="en-US"/>
        </w:rPr>
        <w:t>EDUCATION</w:t>
      </w:r>
    </w:p>
    <w:p xmlns:wp14="http://schemas.microsoft.com/office/word/2010/wordml" w:rsidRPr="000E0184" w:rsidR="002C13F3" w:rsidP="002C13F3" w:rsidRDefault="00671BF0" w14:paraId="30EAD109" wp14:textId="77777777">
      <w:pPr>
        <w:rPr>
          <w:b/>
        </w:rPr>
      </w:pPr>
      <w:r w:rsidRPr="0082430A">
        <w:rPr>
          <w:b/>
        </w:rPr>
        <w:t>09.</w:t>
      </w:r>
      <w:r w:rsidRPr="000E0184" w:rsidR="002C13F3">
        <w:rPr>
          <w:b/>
        </w:rPr>
        <w:t xml:space="preserve">2012 </w:t>
      </w:r>
      <w:r w:rsidRPr="000E0184" w:rsidR="002C13F3">
        <w:rPr>
          <w:b/>
          <w:iCs/>
        </w:rPr>
        <w:t xml:space="preserve">– </w:t>
      </w:r>
      <w:r>
        <w:rPr>
          <w:b/>
          <w:iCs/>
        </w:rPr>
        <w:t>07.</w:t>
      </w:r>
      <w:r w:rsidRPr="000E0184" w:rsidR="002C13F3">
        <w:rPr>
          <w:b/>
          <w:iCs/>
        </w:rPr>
        <w:t>2018</w:t>
      </w:r>
      <w:r w:rsidRPr="000E0184" w:rsidR="002C13F3">
        <w:rPr>
          <w:b/>
        </w:rPr>
        <w:t xml:space="preserve"> </w:t>
      </w:r>
      <w:r w:rsidRPr="00DC066F" w:rsidR="002C13F3">
        <w:rPr>
          <w:b/>
        </w:rPr>
        <w:t>Bauman Moscow State Technical University</w:t>
      </w:r>
    </w:p>
    <w:p xmlns:wp14="http://schemas.microsoft.com/office/word/2010/wordml" w:rsidR="00292518" w:rsidP="00292518" w:rsidRDefault="75A77C41" w14:paraId="353F05D5" wp14:textId="77777777">
      <w:r>
        <w:t>Specialist of Laser and Optical Technology</w:t>
      </w:r>
    </w:p>
    <w:p xmlns:wp14="http://schemas.microsoft.com/office/word/2010/wordml" w:rsidR="75A77C41" w:rsidP="75A77C41" w:rsidRDefault="75A77C41" w14:paraId="0D0B940D" wp14:textId="77777777"/>
    <w:p xmlns:wp14="http://schemas.microsoft.com/office/word/2010/wordml" w:rsidR="75A77C41" w:rsidP="75A77C41" w:rsidRDefault="75A77C41" w14:paraId="6BE4047E" wp14:textId="77777777">
      <w:pPr>
        <w:rPr>
          <w:b w:val="1"/>
          <w:bCs w:val="1"/>
        </w:rPr>
      </w:pPr>
      <w:r w:rsidRPr="02AB5AF7" w:rsidR="02AB5AF7">
        <w:rPr>
          <w:b w:val="1"/>
          <w:bCs w:val="1"/>
        </w:rPr>
        <w:t xml:space="preserve">09.2017 – 12.2017 Technopark </w:t>
      </w:r>
      <w:bookmarkStart w:name="_Int_0k7ZQRMC" w:id="1298945444"/>
      <w:r w:rsidRPr="02AB5AF7" w:rsidR="02AB5AF7">
        <w:rPr>
          <w:b w:val="1"/>
          <w:bCs w:val="1"/>
        </w:rPr>
        <w:t>Mail.Ru</w:t>
      </w:r>
      <w:bookmarkEnd w:id="1298945444"/>
      <w:r w:rsidRPr="02AB5AF7" w:rsidR="02AB5AF7">
        <w:rPr>
          <w:b w:val="1"/>
          <w:bCs w:val="1"/>
        </w:rPr>
        <w:t xml:space="preserve"> Group</w:t>
      </w:r>
    </w:p>
    <w:p xmlns:wp14="http://schemas.microsoft.com/office/word/2010/wordml" w:rsidR="75A77C41" w:rsidP="75A77C41" w:rsidRDefault="75A77C41" w14:paraId="2FFFA751" wp14:textId="77777777">
      <w:r w:rsidRPr="75A77C41">
        <w:rPr>
          <w:rFonts w:eastAsia="Tahoma" w:cs="Tahoma"/>
          <w:sz w:val="22"/>
          <w:szCs w:val="22"/>
        </w:rPr>
        <w:t>Development of iOS applications</w:t>
      </w:r>
    </w:p>
    <w:p xmlns:wp14="http://schemas.microsoft.com/office/word/2010/wordml" w:rsidR="00292518" w:rsidP="00292518" w:rsidRDefault="00292518" w14:paraId="0E27B00A" wp14:textId="77777777"/>
    <w:p xmlns:wp14="http://schemas.microsoft.com/office/word/2010/wordml" w:rsidRPr="00292518" w:rsidR="00292518" w:rsidP="75A77C41" w:rsidRDefault="75A77C41" w14:paraId="4989F855" wp14:textId="77777777">
      <w:pPr>
        <w:rPr>
          <w:b/>
          <w:bCs/>
        </w:rPr>
      </w:pPr>
      <w:r w:rsidRPr="75A77C41">
        <w:rPr>
          <w:b/>
          <w:bCs/>
        </w:rPr>
        <w:t>02.2015 – 02.2016 Technopark Mail.Ru Group</w:t>
      </w:r>
    </w:p>
    <w:p xmlns:wp14="http://schemas.microsoft.com/office/word/2010/wordml" w:rsidRPr="00BD2DC1" w:rsidR="00292518" w:rsidP="00292518" w:rsidRDefault="00292518" w14:paraId="392A1CBC" wp14:textId="77777777">
      <w:r w:rsidRPr="00292518">
        <w:t>System</w:t>
      </w:r>
      <w:r w:rsidR="00623FC9">
        <w:t xml:space="preserve"> Architecture</w:t>
      </w:r>
    </w:p>
    <w:p xmlns:wp14="http://schemas.microsoft.com/office/word/2010/wordml" w:rsidRPr="00302CAA" w:rsidR="00BD2DC1" w:rsidP="75A77C41" w:rsidRDefault="75A77C41" w14:paraId="39247DAD" wp14:textId="77777777">
      <w:pPr>
        <w:rPr>
          <w:b/>
          <w:bCs/>
        </w:rPr>
      </w:pPr>
      <w:r w:rsidRPr="75A77C41">
        <w:rPr>
          <w:b/>
          <w:bCs/>
        </w:rPr>
        <w:t xml:space="preserve">Courses taken: </w:t>
      </w:r>
      <w:r>
        <w:t>Advanced C/C++ development, Algorithms and Data structures</w:t>
      </w:r>
      <w:r w:rsidRPr="75A77C41">
        <w:rPr>
          <w:b/>
          <w:bCs/>
        </w:rPr>
        <w:t xml:space="preserve">, </w:t>
      </w:r>
      <w:r>
        <w:t>Java development</w:t>
      </w:r>
      <w:r w:rsidRPr="75A77C41">
        <w:rPr>
          <w:b/>
          <w:bCs/>
        </w:rPr>
        <w:t xml:space="preserve">, </w:t>
      </w:r>
      <w:r>
        <w:t>Web technologies</w:t>
      </w:r>
      <w:r w:rsidRPr="75A77C41">
        <w:rPr>
          <w:b/>
          <w:bCs/>
        </w:rPr>
        <w:t xml:space="preserve">, </w:t>
      </w:r>
      <w:r>
        <w:t>Frontend development</w:t>
      </w:r>
      <w:r w:rsidRPr="75A77C41">
        <w:rPr>
          <w:b/>
          <w:bCs/>
        </w:rPr>
        <w:t xml:space="preserve">, </w:t>
      </w:r>
      <w:r>
        <w:t>Databases</w:t>
      </w:r>
      <w:r w:rsidRPr="75A77C41">
        <w:rPr>
          <w:b/>
          <w:bCs/>
        </w:rPr>
        <w:t xml:space="preserve">, </w:t>
      </w:r>
      <w:r>
        <w:t>Development of UI</w:t>
      </w:r>
      <w:r w:rsidRPr="75A77C41">
        <w:rPr>
          <w:b/>
          <w:bCs/>
        </w:rPr>
        <w:t xml:space="preserve">, </w:t>
      </w:r>
      <w:r>
        <w:t>Soft Skills</w:t>
      </w:r>
    </w:p>
    <w:p xmlns:wp14="http://schemas.microsoft.com/office/word/2010/wordml" w:rsidRPr="00C52DDE" w:rsidR="00BD2056" w:rsidP="00BD2056" w:rsidRDefault="00BD2056" w14:paraId="1AEE3859" wp14:textId="77777777">
      <w:pPr>
        <w:pStyle w:val="Heading1"/>
        <w:rPr>
          <w:noProof w:val="0"/>
          <w:lang w:val="en-US"/>
        </w:rPr>
      </w:pPr>
      <w:r w:rsidRPr="00C52DDE">
        <w:rPr>
          <w:noProof w:val="0"/>
          <w:lang w:val="en-US"/>
        </w:rPr>
        <w:t>SKILLS</w:t>
      </w:r>
    </w:p>
    <w:p xmlns:wp14="http://schemas.microsoft.com/office/word/2010/wordml" w:rsidR="00283BB5" w:rsidP="00BD2056" w:rsidRDefault="00F1255E" w14:paraId="69C45D11" wp14:textId="77777777">
      <w:r>
        <w:rPr>
          <w:b/>
        </w:rPr>
        <w:t>General</w:t>
      </w:r>
      <w:r w:rsidR="00283BB5">
        <w:rPr>
          <w:b/>
        </w:rPr>
        <w:t xml:space="preserve">: </w:t>
      </w:r>
      <w:r>
        <w:t xml:space="preserve">Java SE 7/8, </w:t>
      </w:r>
      <w:r w:rsidR="00283BB5">
        <w:t>Android Studio, Android SDK 16+, Gradle</w:t>
      </w:r>
    </w:p>
    <w:p xmlns:wp14="http://schemas.microsoft.com/office/word/2010/wordml" w:rsidR="00F1255E" w:rsidP="00BD2056" w:rsidRDefault="00F1255E" w14:paraId="52E1313C" wp14:textId="77777777">
      <w:r>
        <w:rPr>
          <w:b/>
        </w:rPr>
        <w:t xml:space="preserve">Architecture: </w:t>
      </w:r>
      <w:r>
        <w:t>Clean ar</w:t>
      </w:r>
      <w:r w:rsidR="003107B1">
        <w:t>chitecture, MVP</w:t>
      </w:r>
      <w:r w:rsidR="001A3D1C">
        <w:t>, MVVM</w:t>
      </w:r>
    </w:p>
    <w:p xmlns:wp14="http://schemas.microsoft.com/office/word/2010/wordml" w:rsidR="001A3D1C" w:rsidP="00283BB5" w:rsidRDefault="00283BB5" w14:paraId="5A71E5C7" wp14:textId="77777777">
      <w:r>
        <w:rPr>
          <w:b/>
        </w:rPr>
        <w:t xml:space="preserve">Design: </w:t>
      </w:r>
      <w:r>
        <w:t>StarUML, MySQL Workbench, JetBrains DataGrip</w:t>
      </w:r>
      <w:r w:rsidR="00A811BB">
        <w:t>, Miro</w:t>
      </w:r>
    </w:p>
    <w:p xmlns:wp14="http://schemas.microsoft.com/office/word/2010/wordml" w:rsidRPr="003107B1" w:rsidR="00F1255E" w:rsidP="00283BB5" w:rsidRDefault="00F1255E" w14:paraId="19CE5921" wp14:textId="77777777">
      <w:r>
        <w:rPr>
          <w:b/>
        </w:rPr>
        <w:t xml:space="preserve">Prototyping: </w:t>
      </w:r>
      <w:r>
        <w:t>Sketch, Invision</w:t>
      </w:r>
      <w:r w:rsidR="00E1651B">
        <w:t>, Zeplin</w:t>
      </w:r>
      <w:r w:rsidR="003107B1">
        <w:t>,</w:t>
      </w:r>
      <w:r w:rsidRPr="003107B1" w:rsidR="003107B1">
        <w:t xml:space="preserve"> </w:t>
      </w:r>
      <w:r w:rsidR="003107B1">
        <w:t>M</w:t>
      </w:r>
      <w:r w:rsidRPr="003107B1" w:rsidR="003107B1">
        <w:t>agnetic whiteboard</w:t>
      </w:r>
      <w:r w:rsidR="00A811BB">
        <w:t>, Figma</w:t>
      </w:r>
    </w:p>
    <w:p xmlns:wp14="http://schemas.microsoft.com/office/word/2010/wordml" w:rsidR="00671BF0" w:rsidP="00AD638A" w:rsidRDefault="00F1255E" w14:paraId="438C83F1" wp14:textId="77777777">
      <w:r>
        <w:rPr>
          <w:b/>
        </w:rPr>
        <w:t>Testing</w:t>
      </w:r>
      <w:r w:rsidR="00BD2DC1">
        <w:rPr>
          <w:b/>
        </w:rPr>
        <w:t xml:space="preserve"> and Automation</w:t>
      </w:r>
      <w:r>
        <w:rPr>
          <w:b/>
        </w:rPr>
        <w:t xml:space="preserve">: </w:t>
      </w:r>
      <w:r>
        <w:t>jUnit,</w:t>
      </w:r>
      <w:r w:rsidR="00BD2DC1">
        <w:t xml:space="preserve"> Mockito, LeakCanary,</w:t>
      </w:r>
      <w:r w:rsidRPr="00BD2DC1" w:rsidR="00BD2DC1">
        <w:rPr>
          <w:b/>
        </w:rPr>
        <w:t xml:space="preserve"> </w:t>
      </w:r>
      <w:r w:rsidR="00BD2DC1">
        <w:t>Jenkins,</w:t>
      </w:r>
      <w:r w:rsidRPr="003107B1" w:rsidR="00BD2DC1">
        <w:t xml:space="preserve"> </w:t>
      </w:r>
      <w:r w:rsidR="00BD2DC1">
        <w:t>TeamCity</w:t>
      </w:r>
      <w:r w:rsidR="00A811BB">
        <w:t>, Espresso, Kaspresso</w:t>
      </w:r>
    </w:p>
    <w:p xmlns:wp14="http://schemas.microsoft.com/office/word/2010/wordml" w:rsidRPr="000E0184" w:rsidR="00671BF0" w:rsidP="000E0184" w:rsidRDefault="00671BF0" w14:paraId="026DBABA" wp14:textId="77777777">
      <w:pPr>
        <w:pStyle w:val="Heading1"/>
        <w:rPr>
          <w:b/>
          <w:lang w:val="de-AT"/>
        </w:rPr>
      </w:pPr>
      <w:r w:rsidRPr="000E0184">
        <w:rPr>
          <w:noProof w:val="0"/>
          <w:lang w:val="en-US"/>
        </w:rPr>
        <w:t>LANGUAGE</w:t>
      </w:r>
    </w:p>
    <w:p xmlns:wp14="http://schemas.microsoft.com/office/word/2010/wordml" w:rsidR="4EA5E802" w:rsidP="4EA5E802" w:rsidRDefault="4EA5E802" w14:paraId="652BA9A3" wp14:textId="77777777">
      <w:pPr>
        <w:rPr>
          <w:lang w:val="de-AT"/>
        </w:rPr>
      </w:pPr>
      <w:r w:rsidRPr="4EA5E802">
        <w:rPr>
          <w:lang w:val="de-AT"/>
        </w:rPr>
        <w:t xml:space="preserve">English – </w:t>
      </w:r>
      <w:r w:rsidRPr="4EA5E802">
        <w:rPr>
          <w:rFonts w:eastAsia="Tahoma" w:cs="Tahoma"/>
          <w:sz w:val="22"/>
          <w:szCs w:val="22"/>
          <w:lang w:val="de-AT"/>
        </w:rPr>
        <w:t>intermediate</w:t>
      </w:r>
    </w:p>
    <w:p xmlns:wp14="http://schemas.microsoft.com/office/word/2010/wordml" w:rsidRPr="00175C03" w:rsidR="00B56988" w:rsidP="00AD638A" w:rsidRDefault="00B56988" w14:paraId="128403C9" wp14:textId="1DC4EA0A">
      <w:pPr>
        <w:rPr>
          <w:lang w:val="de-AT"/>
        </w:rPr>
      </w:pPr>
      <w:r w:rsidR="02AB5AF7">
        <w:rPr/>
        <w:t>Russian</w:t>
      </w:r>
      <w:r w:rsidRPr="02AB5AF7" w:rsidR="02AB5AF7">
        <w:rPr>
          <w:lang w:val="de-AT"/>
        </w:rPr>
        <w:t xml:space="preserve"> – </w:t>
      </w:r>
      <w:r w:rsidR="02AB5AF7">
        <w:rPr/>
        <w:t>native speaker</w:t>
      </w:r>
    </w:p>
    <w:sectPr w:rsidRPr="00175C03" w:rsidR="00B56988" w:rsidSect="00BD2056">
      <w:headerReference w:type="default" r:id="rId10"/>
      <w:footerReference w:type="first" r:id="rId11"/>
      <w:pgSz w:w="12240" w:h="15840" w:orient="portrait" w:code="1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0794" w:rsidRDefault="00B70794" w14:paraId="60061E4C" wp14:textId="77777777">
      <w:pPr>
        <w:spacing w:after="0" w:line="240" w:lineRule="auto"/>
      </w:pPr>
      <w:r>
        <w:separator/>
      </w:r>
    </w:p>
    <w:p xmlns:wp14="http://schemas.microsoft.com/office/word/2010/wordml" w:rsidR="00B70794" w:rsidRDefault="00B70794" w14:paraId="44EAFD9C" wp14:textId="77777777"/>
  </w:endnote>
  <w:endnote w:type="continuationSeparator" w:id="0">
    <w:p xmlns:wp14="http://schemas.microsoft.com/office/word/2010/wordml" w:rsidR="00B70794" w:rsidRDefault="00B70794" w14:paraId="4B94D5A5" wp14:textId="77777777">
      <w:pPr>
        <w:spacing w:after="0" w:line="240" w:lineRule="auto"/>
      </w:pPr>
      <w:r>
        <w:continuationSeparator/>
      </w:r>
    </w:p>
    <w:p xmlns:wp14="http://schemas.microsoft.com/office/word/2010/wordml" w:rsidR="00B70794" w:rsidRDefault="00B70794" w14:paraId="3DEEC66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xmlns:wp14="http://schemas.microsoft.com/office/word/2010/wordml" w:rsidR="00971EE2" w:rsidRDefault="0049649F" w14:paraId="0F843502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B54DDD5" wp14:editId="7777777">
              <wp:simplePos x="0" y="0"/>
              <wp:positionH relativeFrom="column">
                <wp:posOffset>4924425</wp:posOffset>
              </wp:positionH>
              <wp:positionV relativeFrom="paragraph">
                <wp:posOffset>-920115</wp:posOffset>
              </wp:positionV>
              <wp:extent cx="1103630" cy="1071245"/>
              <wp:effectExtent l="19050" t="19050" r="1270" b="0"/>
              <wp:wrapNone/>
              <wp:docPr id="1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103630" cy="107124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38100" cmpd="dbl">
                        <a:solidFill>
                          <a:srgbClr val="292934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971EE2" w:rsidR="00971EE2" w:rsidP="00971EE2" w:rsidRDefault="00971EE2" w14:paraId="1B653A91" wp14:textId="77777777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40"/>
                            </w:rPr>
                          </w:pPr>
                          <w:r w:rsidRPr="00971EE2">
                            <w:rPr>
                              <w:color w:val="9D172E"/>
                              <w:sz w:val="40"/>
                            </w:rPr>
                            <w:t>Hire</w:t>
                          </w:r>
                        </w:p>
                        <w:p xmlns:wp14="http://schemas.microsoft.com/office/word/2010/wordml" w:rsidRPr="00971EE2" w:rsidR="00971EE2" w:rsidP="00971EE2" w:rsidRDefault="00971EE2" w14:paraId="5DCC51B5" wp14:textId="77777777">
                          <w:pPr>
                            <w:spacing w:after="0" w:line="240" w:lineRule="auto"/>
                            <w:jc w:val="center"/>
                            <w:rPr>
                              <w:color w:val="9D172E"/>
                              <w:sz w:val="40"/>
                            </w:rPr>
                          </w:pPr>
                          <w:r w:rsidRPr="00971EE2">
                            <w:rPr>
                              <w:color w:val="9D172E"/>
                              <w:sz w:val="40"/>
                            </w:rPr>
                            <w:t>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684FD4">
            <v:oval id="Oval 1" style="position:absolute;margin-left:387.75pt;margin-top:-72.45pt;width:86.9pt;height:8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#292934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">
              <v:stroke linestyle="thinThin"/>
              <o:lock v:ext="edit" verticies="t" text="t" aspectratio="t" shapetype="t"/>
              <v:textbox>
                <w:txbxContent>
                  <w:p w:rsidRPr="00971EE2" w:rsidR="00971EE2" w:rsidP="00971EE2" w:rsidRDefault="00971EE2" w14:paraId="4D1A3FE7" wp14:textId="77777777">
                    <w:pPr>
                      <w:spacing w:after="0" w:line="240" w:lineRule="auto"/>
                      <w:jc w:val="center"/>
                      <w:rPr>
                        <w:color w:val="9D172E"/>
                        <w:sz w:val="40"/>
                      </w:rPr>
                    </w:pPr>
                    <w:r w:rsidRPr="00971EE2">
                      <w:rPr>
                        <w:color w:val="9D172E"/>
                        <w:sz w:val="40"/>
                      </w:rPr>
                      <w:t>Hire</w:t>
                    </w:r>
                  </w:p>
                  <w:p w:rsidRPr="00971EE2" w:rsidR="00971EE2" w:rsidP="00971EE2" w:rsidRDefault="00971EE2" w14:paraId="7436E854" wp14:textId="77777777">
                    <w:pPr>
                      <w:spacing w:after="0" w:line="240" w:lineRule="auto"/>
                      <w:jc w:val="center"/>
                      <w:rPr>
                        <w:color w:val="9D172E"/>
                        <w:sz w:val="40"/>
                      </w:rPr>
                    </w:pPr>
                    <w:r w:rsidRPr="00971EE2">
                      <w:rPr>
                        <w:color w:val="9D172E"/>
                        <w:sz w:val="40"/>
                      </w:rPr>
                      <w:t>Me</w:t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0794" w:rsidRDefault="00B70794" w14:paraId="3656B9AB" wp14:textId="77777777">
      <w:pPr>
        <w:spacing w:after="0" w:line="240" w:lineRule="auto"/>
      </w:pPr>
      <w:r>
        <w:separator/>
      </w:r>
    </w:p>
    <w:p xmlns:wp14="http://schemas.microsoft.com/office/word/2010/wordml" w:rsidR="00B70794" w:rsidRDefault="00B70794" w14:paraId="45FB0818" wp14:textId="77777777"/>
  </w:footnote>
  <w:footnote w:type="continuationSeparator" w:id="0">
    <w:p xmlns:wp14="http://schemas.microsoft.com/office/word/2010/wordml" w:rsidR="00B70794" w:rsidRDefault="00B70794" w14:paraId="049F31CB" wp14:textId="77777777">
      <w:pPr>
        <w:spacing w:after="0" w:line="240" w:lineRule="auto"/>
      </w:pPr>
      <w:r>
        <w:continuationSeparator/>
      </w:r>
    </w:p>
    <w:p xmlns:wp14="http://schemas.microsoft.com/office/word/2010/wordml" w:rsidR="00B70794" w:rsidRDefault="00B70794" w14:paraId="53128261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71EE2" w:rsidP="002E3404" w:rsidRDefault="00971EE2" w14:paraId="62486C05" wp14:textId="77777777">
    <w:pPr>
      <w:pStyle w:val="Header"/>
      <w:tabs>
        <w:tab w:val="clear" w:pos="4680"/>
        <w:tab w:val="clear" w:pos="9360"/>
      </w:tabs>
    </w:pPr>
  </w:p>
</w:hdr>
</file>

<file path=word/intelligence2.xml><?xml version="1.0" encoding="utf-8"?>
<int2:intelligence xmlns:int2="http://schemas.microsoft.com/office/intelligence/2020/intelligence">
  <int2:observations>
    <int2:textHash int2:hashCode="IA7DoEJJhcL1LR" int2:id="4KYSpBvk">
      <int2:state int2:type="AugLoop_Text_Critique" int2:value="Rejected"/>
    </int2:textHash>
    <int2:textHash int2:hashCode="BlDfLeEAtG1PVI" int2:id="NVjRDnZ6">
      <int2:state int2:type="AugLoop_Text_Critique" int2:value="Rejected"/>
    </int2:textHash>
    <int2:textHash int2:hashCode="3crh9/te1ZxDNn" int2:id="aYU2GQvp">
      <int2:state int2:type="AugLoop_Text_Critique" int2:value="Rejected"/>
    </int2:textHash>
    <int2:textHash int2:hashCode="P6ZqezadEiG8qI" int2:id="XFicdEVa">
      <int2:state int2:type="AugLoop_Text_Critique" int2:value="Rejected"/>
    </int2:textHash>
    <int2:textHash int2:hashCode="N5Yx/IcxYj+S3W" int2:id="Gs8yOqfF">
      <int2:state int2:type="AugLoop_Text_Critique" int2:value="Rejected"/>
    </int2:textHash>
    <int2:textHash int2:hashCode="/dpKSoQr0ruQxr" int2:id="Er6dY9vM">
      <int2:state int2:type="AugLoop_Text_Critique" int2:value="Rejected"/>
    </int2:textHash>
    <int2:textHash int2:hashCode="9pd91TBmD6+S9C" int2:id="cZrVu4Za">
      <int2:state int2:type="AugLoop_Text_Critique" int2:value="Rejected"/>
    </int2:textHash>
    <int2:textHash int2:hashCode="heU2ySk5fPL5Ty" int2:id="3ouPz457">
      <int2:state int2:type="AugLoop_Text_Critique" int2:value="Rejected"/>
    </int2:textHash>
    <int2:textHash int2:hashCode="JgDg+omQzsqvIB" int2:id="hXSlGq0o">
      <int2:state int2:type="AugLoop_Text_Critique" int2:value="Rejected"/>
    </int2:textHash>
    <int2:bookmark int2:bookmarkName="_Int_0k7ZQRMC" int2:invalidationBookmarkName="" int2:hashCode="As1+X2pdQQj8jC" int2:id="pDqULTVe">
      <int2:state int2:type="AugLoop_Text_Critique" int2:value="Rejected"/>
    </int2:bookmark>
    <int2:bookmark int2:bookmarkName="_Int_cj6PQbAE" int2:invalidationBookmarkName="" int2:hashCode="3Cr/GoLAPmE7g3" int2:id="NFSQUOdI">
      <int2:state int2:type="AugLoop_Text_Critique" int2:value="Rejected"/>
    </int2:bookmark>
    <int2:bookmark int2:bookmarkName="_Int_jxDHwEQz" int2:invalidationBookmarkName="" int2:hashCode="ja6MarSZcFPOVF" int2:id="kMC4bezH">
      <int2:state int2:type="AugLoop_Text_Critique" int2:value="Rejected"/>
    </int2:bookmark>
    <int2:bookmark int2:bookmarkName="_Int_FCcjCsXH" int2:invalidationBookmarkName="" int2:hashCode="As1+X2pdQQj8jC" int2:id="isJbrCM1">
      <int2:state int2:type="AugLoop_Text_Critique" int2:value="Rejected"/>
    </int2:bookmark>
    <int2:bookmark int2:bookmarkName="_Int_q17XhmEW" int2:invalidationBookmarkName="" int2:hashCode="YFSMSm2fk1ZaYb" int2:id="xMm17XjQ">
      <int2:state int2:type="AugLoop_Text_Critique" int2:value="Rejected"/>
    </int2:bookmark>
    <int2:bookmark int2:bookmarkName="_Int_iHlMEdWl" int2:invalidationBookmarkName="" int2:hashCode="Cn9G4gVQ+GMBzH" int2:id="ILzBO7cj">
      <int2:state int2:type="AugLoop_Text_Critique" int2:value="Rejected"/>
    </int2:bookmark>
    <int2:bookmark int2:bookmarkName="_Int_jrYtbPbk" int2:invalidationBookmarkName="" int2:hashCode="fjUkH9cjN56qX1" int2:id="p0sZauep">
      <int2:state int2:type="AugLoop_Text_Critique" int2:value="Rejected"/>
    </int2:bookmark>
    <int2:bookmark int2:bookmarkName="_Int_bfXIaYJo" int2:invalidationBookmarkName="" int2:hashCode="6wA3S7wCYZoI37" int2:id="I4aeMsT0">
      <int2:state int2:type="AugLoop_Text_Critique" int2:value="Rejected"/>
    </int2:bookmark>
    <int2:bookmark int2:bookmarkName="_Int_9Qq9ZFLL" int2:invalidationBookmarkName="" int2:hashCode="xly53+HHSAOspF" int2:id="YNQsGsFt">
      <int2:state int2:type="AugLoop_Text_Critique" int2:value="Rejected"/>
    </int2:bookmark>
    <int2:bookmark int2:bookmarkName="_Int_Ce9C55h7" int2:invalidationBookmarkName="" int2:hashCode="p4ulTczCM6cUwG" int2:id="sulvod2U">
      <int2:state int2:type="AugLoop_Text_Critique" int2:value="Rejected"/>
    </int2:bookmark>
    <int2:bookmark int2:bookmarkName="_Int_hCXHdMwI" int2:invalidationBookmarkName="" int2:hashCode="pg01loC3j1y5/t" int2:id="qgjbNJzs">
      <int2:state int2:type="AugLoop_Text_Critique" int2:value="Rejected"/>
    </int2:bookmark>
    <int2:bookmark int2:bookmarkName="_Int_SjnBwaPP" int2:invalidationBookmarkName="" int2:hashCode="5Yjj3D8GXdUBPj" int2:id="guXian6T">
      <int2:state int2:type="AugLoop_Text_Critique" int2:value="Rejected"/>
    </int2:bookmark>
    <int2:bookmark int2:bookmarkName="_Int_RvPZRFgA" int2:invalidationBookmarkName="" int2:hashCode="E2pjw0Kfxp3ojh" int2:id="Chx7CiY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2ACC1A22"/>
    <w:lvl w:ilvl="0" w:tplc="E9749C24">
      <w:start w:val="1"/>
      <w:numFmt w:val="bullet"/>
      <w:lvlText w:val="+"/>
      <w:lvlJc w:val="left"/>
      <w:pPr>
        <w:ind w:left="720" w:hanging="360"/>
      </w:pPr>
      <w:rPr>
        <w:rFonts w:hint="default" w:ascii="Calisto MT" w:hAnsi="Calisto M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hint="default" w:ascii="Wingdings 2" w:hAnsi="Wingdings 2"/>
        <w:color w:val="93A299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hint="default" w:ascii="Symbol" w:hAnsi="Symbol"/>
        <w:color w:val="93A299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93A299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6B7C7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6B7C7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9463D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9463D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9463D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9463D"/>
        <w:sz w:val="12"/>
      </w:rPr>
    </w:lvl>
  </w:abstractNum>
  <w:abstractNum w:abstractNumId="2" w15:restartNumberingAfterBreak="0">
    <w:nsid w:val="10B64249"/>
    <w:multiLevelType w:val="hybridMultilevel"/>
    <w:tmpl w:val="4AA4EEA2"/>
    <w:lvl w:ilvl="0" w:tplc="803C1F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D24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748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26F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00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E4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D2AA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B2C1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A1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E662FC"/>
    <w:multiLevelType w:val="hybridMultilevel"/>
    <w:tmpl w:val="60F27780"/>
    <w:lvl w:ilvl="0" w:tplc="F11C5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B265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6AE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664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A20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441C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C4D8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0C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D05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3F18E9"/>
    <w:multiLevelType w:val="hybridMultilevel"/>
    <w:tmpl w:val="73E47944"/>
    <w:lvl w:ilvl="0" w:tplc="98EABA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/>
      </w:rPr>
    </w:lvl>
  </w:abstractNum>
  <w:abstractNum w:abstractNumId="6" w15:restartNumberingAfterBreak="0">
    <w:nsid w:val="1EE72C2A"/>
    <w:multiLevelType w:val="hybridMultilevel"/>
    <w:tmpl w:val="0C44EFFA"/>
    <w:lvl w:ilvl="0" w:tplc="D5BAFB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627A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829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E645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223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3E4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FA1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E23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A6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F046B7"/>
    <w:multiLevelType w:val="hybridMultilevel"/>
    <w:tmpl w:val="607CFAD4"/>
    <w:lvl w:ilvl="0" w:tplc="18BE8C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4CC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B805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26C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5A9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38C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7A2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5ED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EEC5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3A382F"/>
    <w:multiLevelType w:val="hybridMultilevel"/>
    <w:tmpl w:val="FD706312"/>
    <w:lvl w:ilvl="0" w:tplc="01E4C866">
      <w:start w:val="1"/>
      <w:numFmt w:val="bullet"/>
      <w:lvlText w:val="+"/>
      <w:lvlJc w:val="left"/>
      <w:pPr>
        <w:ind w:left="1080" w:hanging="360"/>
      </w:pPr>
      <w:rPr>
        <w:rFonts w:hint="default" w:ascii="Calisto MT" w:hAnsi="Calisto M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8C00F38"/>
    <w:multiLevelType w:val="hybridMultilevel"/>
    <w:tmpl w:val="16CE1E36"/>
    <w:lvl w:ilvl="0" w:tplc="66846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6EDF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65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214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CE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007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C076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B66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D698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hint="default" w:ascii="Calisto MT" w:hAnsi="Calisto M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870253"/>
    <w:multiLevelType w:val="hybridMultilevel"/>
    <w:tmpl w:val="C6428F90"/>
    <w:lvl w:ilvl="0" w:tplc="FFFFFFFF">
      <w:start w:val="1"/>
      <w:numFmt w:val="bullet"/>
      <w:pStyle w:val="ListParagraph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81A529C"/>
    <w:multiLevelType w:val="hybridMultilevel"/>
    <w:tmpl w:val="FDAE9E8E"/>
    <w:lvl w:ilvl="0" w:tplc="3DC65B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86F7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2A7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DADE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903F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7657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221D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CA5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5A2F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6F67EF"/>
    <w:multiLevelType w:val="hybridMultilevel"/>
    <w:tmpl w:val="08E6CA12"/>
    <w:lvl w:ilvl="0" w:tplc="AA40F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0CFF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EE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CE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564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F8F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7E6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B8B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89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9125490">
    <w:abstractNumId w:val="6"/>
  </w:num>
  <w:num w:numId="2" w16cid:durableId="1126510161">
    <w:abstractNumId w:val="13"/>
  </w:num>
  <w:num w:numId="3" w16cid:durableId="591624905">
    <w:abstractNumId w:val="3"/>
  </w:num>
  <w:num w:numId="4" w16cid:durableId="926113568">
    <w:abstractNumId w:val="9"/>
  </w:num>
  <w:num w:numId="5" w16cid:durableId="352221435">
    <w:abstractNumId w:val="2"/>
  </w:num>
  <w:num w:numId="6" w16cid:durableId="2144884831">
    <w:abstractNumId w:val="7"/>
  </w:num>
  <w:num w:numId="7" w16cid:durableId="1890913832">
    <w:abstractNumId w:val="12"/>
  </w:num>
  <w:num w:numId="8" w16cid:durableId="1410929012">
    <w:abstractNumId w:val="1"/>
  </w:num>
  <w:num w:numId="9" w16cid:durableId="836312442">
    <w:abstractNumId w:val="5"/>
  </w:num>
  <w:num w:numId="10" w16cid:durableId="137696525">
    <w:abstractNumId w:val="1"/>
  </w:num>
  <w:num w:numId="11" w16cid:durableId="1233198055">
    <w:abstractNumId w:val="1"/>
  </w:num>
  <w:num w:numId="12" w16cid:durableId="534465670">
    <w:abstractNumId w:val="1"/>
  </w:num>
  <w:num w:numId="13" w16cid:durableId="2139642992">
    <w:abstractNumId w:val="5"/>
  </w:num>
  <w:num w:numId="14" w16cid:durableId="281309824">
    <w:abstractNumId w:val="1"/>
  </w:num>
  <w:num w:numId="15" w16cid:durableId="1610119776">
    <w:abstractNumId w:val="1"/>
  </w:num>
  <w:num w:numId="16" w16cid:durableId="358514400">
    <w:abstractNumId w:val="1"/>
  </w:num>
  <w:num w:numId="17" w16cid:durableId="711228257">
    <w:abstractNumId w:val="5"/>
  </w:num>
  <w:num w:numId="18" w16cid:durableId="133956514">
    <w:abstractNumId w:val="10"/>
  </w:num>
  <w:num w:numId="19" w16cid:durableId="453863669">
    <w:abstractNumId w:val="0"/>
  </w:num>
  <w:num w:numId="20" w16cid:durableId="1105465490">
    <w:abstractNumId w:val="8"/>
  </w:num>
  <w:num w:numId="21" w16cid:durableId="1425833776">
    <w:abstractNumId w:val="4"/>
  </w:num>
  <w:num w:numId="22" w16cid:durableId="59829711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attachedTemplate r:id="rId1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3074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1"/>
    <w:rsid w:val="00014EAD"/>
    <w:rsid w:val="0002405F"/>
    <w:rsid w:val="000313D9"/>
    <w:rsid w:val="00032A88"/>
    <w:rsid w:val="00037A32"/>
    <w:rsid w:val="00065B70"/>
    <w:rsid w:val="00092004"/>
    <w:rsid w:val="000B64D5"/>
    <w:rsid w:val="000E0184"/>
    <w:rsid w:val="000E4D11"/>
    <w:rsid w:val="001024F6"/>
    <w:rsid w:val="0011042E"/>
    <w:rsid w:val="00115557"/>
    <w:rsid w:val="00127691"/>
    <w:rsid w:val="00175C03"/>
    <w:rsid w:val="001964A5"/>
    <w:rsid w:val="001A3D1C"/>
    <w:rsid w:val="001E0F5B"/>
    <w:rsid w:val="001F46CA"/>
    <w:rsid w:val="0020295E"/>
    <w:rsid w:val="002126EA"/>
    <w:rsid w:val="00230C10"/>
    <w:rsid w:val="00237215"/>
    <w:rsid w:val="002419F9"/>
    <w:rsid w:val="00256EC2"/>
    <w:rsid w:val="00283BB5"/>
    <w:rsid w:val="002858AC"/>
    <w:rsid w:val="00292518"/>
    <w:rsid w:val="002C13F3"/>
    <w:rsid w:val="002C1ACC"/>
    <w:rsid w:val="002D5F39"/>
    <w:rsid w:val="002E3404"/>
    <w:rsid w:val="00302CAA"/>
    <w:rsid w:val="003107B1"/>
    <w:rsid w:val="00335E69"/>
    <w:rsid w:val="00371DB9"/>
    <w:rsid w:val="003A6B4B"/>
    <w:rsid w:val="003B7431"/>
    <w:rsid w:val="003D5DB6"/>
    <w:rsid w:val="003E0AE2"/>
    <w:rsid w:val="004107B3"/>
    <w:rsid w:val="004350E1"/>
    <w:rsid w:val="00445629"/>
    <w:rsid w:val="00446A07"/>
    <w:rsid w:val="004769D7"/>
    <w:rsid w:val="004814BF"/>
    <w:rsid w:val="004843A2"/>
    <w:rsid w:val="0049649F"/>
    <w:rsid w:val="004A5B54"/>
    <w:rsid w:val="004A5BFE"/>
    <w:rsid w:val="004B11D1"/>
    <w:rsid w:val="004D36D9"/>
    <w:rsid w:val="004D6AFB"/>
    <w:rsid w:val="004E521B"/>
    <w:rsid w:val="00500F21"/>
    <w:rsid w:val="005155D5"/>
    <w:rsid w:val="005561FA"/>
    <w:rsid w:val="00564560"/>
    <w:rsid w:val="00564D94"/>
    <w:rsid w:val="00571DD9"/>
    <w:rsid w:val="005818D3"/>
    <w:rsid w:val="00591AE5"/>
    <w:rsid w:val="00597A82"/>
    <w:rsid w:val="005B66DE"/>
    <w:rsid w:val="005D3618"/>
    <w:rsid w:val="005D52CA"/>
    <w:rsid w:val="005D52F9"/>
    <w:rsid w:val="005E2C24"/>
    <w:rsid w:val="00623FC9"/>
    <w:rsid w:val="00630850"/>
    <w:rsid w:val="006529D2"/>
    <w:rsid w:val="00671BF0"/>
    <w:rsid w:val="00681222"/>
    <w:rsid w:val="006A755D"/>
    <w:rsid w:val="006B59C9"/>
    <w:rsid w:val="006D15F6"/>
    <w:rsid w:val="006E1251"/>
    <w:rsid w:val="00706C32"/>
    <w:rsid w:val="00713B78"/>
    <w:rsid w:val="007344C3"/>
    <w:rsid w:val="00751122"/>
    <w:rsid w:val="00753B42"/>
    <w:rsid w:val="00761445"/>
    <w:rsid w:val="007653DC"/>
    <w:rsid w:val="00785BF4"/>
    <w:rsid w:val="0079713D"/>
    <w:rsid w:val="007A5ABF"/>
    <w:rsid w:val="007B00CF"/>
    <w:rsid w:val="007B62AE"/>
    <w:rsid w:val="007C4428"/>
    <w:rsid w:val="007D0113"/>
    <w:rsid w:val="007D4749"/>
    <w:rsid w:val="0082430A"/>
    <w:rsid w:val="0083444F"/>
    <w:rsid w:val="00853CB3"/>
    <w:rsid w:val="008856D1"/>
    <w:rsid w:val="008A1A00"/>
    <w:rsid w:val="008A4537"/>
    <w:rsid w:val="008C1663"/>
    <w:rsid w:val="008D2A35"/>
    <w:rsid w:val="00942365"/>
    <w:rsid w:val="0096266C"/>
    <w:rsid w:val="0096706D"/>
    <w:rsid w:val="00971EE2"/>
    <w:rsid w:val="00987C2B"/>
    <w:rsid w:val="00991C99"/>
    <w:rsid w:val="009F0D09"/>
    <w:rsid w:val="00A224C0"/>
    <w:rsid w:val="00A405F4"/>
    <w:rsid w:val="00A5006E"/>
    <w:rsid w:val="00A811BB"/>
    <w:rsid w:val="00A824A5"/>
    <w:rsid w:val="00AA7F4D"/>
    <w:rsid w:val="00AB6FFC"/>
    <w:rsid w:val="00AC24C3"/>
    <w:rsid w:val="00AC6838"/>
    <w:rsid w:val="00AD3E20"/>
    <w:rsid w:val="00AD638A"/>
    <w:rsid w:val="00AE7E83"/>
    <w:rsid w:val="00AF52BF"/>
    <w:rsid w:val="00B34BCC"/>
    <w:rsid w:val="00B35AC7"/>
    <w:rsid w:val="00B42706"/>
    <w:rsid w:val="00B56988"/>
    <w:rsid w:val="00B56D8F"/>
    <w:rsid w:val="00B658DD"/>
    <w:rsid w:val="00B70794"/>
    <w:rsid w:val="00B74BB0"/>
    <w:rsid w:val="00BD0109"/>
    <w:rsid w:val="00BD2056"/>
    <w:rsid w:val="00BD26BA"/>
    <w:rsid w:val="00BD2DC1"/>
    <w:rsid w:val="00BE04B1"/>
    <w:rsid w:val="00BE467E"/>
    <w:rsid w:val="00BF4194"/>
    <w:rsid w:val="00C215B6"/>
    <w:rsid w:val="00C3495C"/>
    <w:rsid w:val="00C41E98"/>
    <w:rsid w:val="00C52DDE"/>
    <w:rsid w:val="00C539E1"/>
    <w:rsid w:val="00C76945"/>
    <w:rsid w:val="00C86A78"/>
    <w:rsid w:val="00C94130"/>
    <w:rsid w:val="00CB285D"/>
    <w:rsid w:val="00CC5972"/>
    <w:rsid w:val="00CE2DFA"/>
    <w:rsid w:val="00D13E13"/>
    <w:rsid w:val="00D23902"/>
    <w:rsid w:val="00D46A34"/>
    <w:rsid w:val="00DB18C1"/>
    <w:rsid w:val="00DB4EA6"/>
    <w:rsid w:val="00DC066F"/>
    <w:rsid w:val="00E1651B"/>
    <w:rsid w:val="00E27805"/>
    <w:rsid w:val="00E278BF"/>
    <w:rsid w:val="00E35151"/>
    <w:rsid w:val="00E35538"/>
    <w:rsid w:val="00E3712B"/>
    <w:rsid w:val="00E44153"/>
    <w:rsid w:val="00E554B6"/>
    <w:rsid w:val="00E8029E"/>
    <w:rsid w:val="00EB0A18"/>
    <w:rsid w:val="00EB49F8"/>
    <w:rsid w:val="00EC22E6"/>
    <w:rsid w:val="00EE1C50"/>
    <w:rsid w:val="00F01D98"/>
    <w:rsid w:val="00F02483"/>
    <w:rsid w:val="00F10885"/>
    <w:rsid w:val="00F12377"/>
    <w:rsid w:val="00F1255E"/>
    <w:rsid w:val="00F13D7B"/>
    <w:rsid w:val="00F35409"/>
    <w:rsid w:val="00F44EF7"/>
    <w:rsid w:val="00F66460"/>
    <w:rsid w:val="00F73C4B"/>
    <w:rsid w:val="00F914A6"/>
    <w:rsid w:val="00FA0586"/>
    <w:rsid w:val="00FA6877"/>
    <w:rsid w:val="00FC18B8"/>
    <w:rsid w:val="02AB5AF7"/>
    <w:rsid w:val="4EA5E802"/>
    <w:rsid w:val="75A77C4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height-percent:900" fillcolor="white">
      <v:fill color="white"/>
    </o:shapedefaults>
    <o:shapelayout v:ext="edit">
      <o:idmap v:ext="edit" data="2"/>
    </o:shapelayout>
  </w:shapeDefaults>
  <w:decimalSymbol w:val="."/>
  <w:listSeparator w:val=","/>
  <w14:docId w14:val="7450AE1A"/>
  <w15:chartTrackingRefBased/>
  <w15:docId w15:val="{47C530CD-5B7A-4F7A-AB71-DDF7F51B3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 Schoolbook" w:hAnsi="Century Schoolbook" w:eastAsia="Century Schoolbook" w:cs="Century Schoolbook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26BA"/>
    <w:pPr>
      <w:spacing w:after="200" w:line="276" w:lineRule="auto"/>
      <w:contextualSpacing/>
    </w:pPr>
    <w:rPr>
      <w:rFonts w:ascii="Tahoma" w:hAnsi="Tahoma"/>
      <w:color w:val="39302B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115557"/>
    <w:pPr>
      <w:tabs>
        <w:tab w:val="right" w:pos="5040"/>
      </w:tabs>
      <w:ind w:right="1440"/>
      <w:outlineLvl w:val="0"/>
    </w:pPr>
    <w:rPr>
      <w:rFonts w:ascii="Times New Roman" w:hAnsi="Times New Roman" w:cs="Times New Roman"/>
      <w:noProof/>
      <w:sz w:val="32"/>
      <w:lang w:val="fr-FR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1B"/>
    <w:pPr>
      <w:spacing w:after="0"/>
      <w:outlineLvl w:val="1"/>
    </w:pPr>
    <w:rPr>
      <w:rFonts w:ascii="Century Schoolbook" w:hAnsi="Century Schoolbook" w:cs="Times New Roman"/>
      <w:color w:val="A43926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1B"/>
    <w:pPr>
      <w:spacing w:after="0"/>
      <w:outlineLvl w:val="2"/>
    </w:pPr>
    <w:rPr>
      <w:rFonts w:ascii="Century Schoolbook" w:hAnsi="Century Schoolbook" w:cs="Times New Roman"/>
      <w:color w:val="A43926"/>
      <w:spacing w:val="5"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1B"/>
    <w:pPr>
      <w:spacing w:after="0"/>
      <w:outlineLvl w:val="3"/>
    </w:pPr>
    <w:rPr>
      <w:rFonts w:ascii="Century Schoolbook" w:hAnsi="Century Schoolbook" w:cs="Times New Roman"/>
      <w:color w:val="6B7C71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1B"/>
    <w:pPr>
      <w:spacing w:after="0"/>
      <w:outlineLvl w:val="4"/>
    </w:pPr>
    <w:rPr>
      <w:rFonts w:ascii="Century Schoolbook" w:hAnsi="Century Schoolbook" w:cs="Times New Roman"/>
      <w:i/>
      <w:color w:val="6B7C71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1B"/>
    <w:pPr>
      <w:spacing w:after="0"/>
      <w:outlineLvl w:val="5"/>
    </w:pPr>
    <w:rPr>
      <w:rFonts w:ascii="Century Schoolbook" w:hAnsi="Century Schoolbook" w:cs="Times New Roman"/>
      <w:b/>
      <w:color w:val="6B7C71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1B"/>
    <w:pPr>
      <w:spacing w:after="0"/>
      <w:outlineLvl w:val="6"/>
    </w:pPr>
    <w:rPr>
      <w:rFonts w:ascii="Century Schoolbook" w:hAnsi="Century Schoolbook" w:cs="Times New Roman"/>
      <w:b/>
      <w:i/>
      <w:color w:val="6B7C71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1B"/>
    <w:pPr>
      <w:spacing w:after="0"/>
      <w:outlineLvl w:val="7"/>
    </w:pPr>
    <w:rPr>
      <w:rFonts w:ascii="Century Schoolbook" w:hAnsi="Century Schoolbook" w:cs="Times New Roman"/>
      <w:b/>
      <w:color w:val="866B48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1B"/>
    <w:pPr>
      <w:spacing w:after="0"/>
      <w:outlineLvl w:val="8"/>
    </w:pPr>
    <w:rPr>
      <w:rFonts w:ascii="Century Schoolbook" w:hAnsi="Century Schoolbook" w:cs="Times New Roman"/>
      <w:b/>
      <w:i/>
      <w:color w:val="866B48"/>
      <w:sz w:val="18"/>
      <w:szCs w:val="18"/>
      <w:lang w:val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E521B"/>
    <w:tblPr>
      <w:tblBorders>
        <w:top w:val="single" w:color="292934" w:sz="4" w:space="0"/>
        <w:left w:val="single" w:color="292934" w:sz="4" w:space="0"/>
        <w:bottom w:val="single" w:color="292934" w:sz="4" w:space="0"/>
        <w:right w:val="single" w:color="292934" w:sz="4" w:space="0"/>
        <w:insideH w:val="single" w:color="292934" w:sz="4" w:space="0"/>
        <w:insideV w:val="single" w:color="292934" w:sz="4" w:space="0"/>
      </w:tblBorders>
    </w:tblPr>
  </w:style>
  <w:style w:type="character" w:styleId="BookTitle">
    <w:name w:val="Book Title"/>
    <w:uiPriority w:val="33"/>
    <w:qFormat/>
    <w:rsid w:val="004E521B"/>
    <w:rPr>
      <w:rFonts w:cs="Times New Roman"/>
      <w:smallCaps/>
      <w:color w:val="000000"/>
      <w:spacing w:val="10"/>
    </w:rPr>
  </w:style>
  <w:style w:type="numbering" w:styleId="BulletedList" w:customStyle="1">
    <w:name w:val="Bulleted List"/>
    <w:uiPriority w:val="99"/>
    <w:rsid w:val="004E521B"/>
    <w:pPr>
      <w:numPr>
        <w:numId w:val="8"/>
      </w:numPr>
    </w:pPr>
  </w:style>
  <w:style w:type="paragraph" w:styleId="Caption">
    <w:name w:val="caption"/>
    <w:basedOn w:val="Normal"/>
    <w:next w:val="Normal"/>
    <w:uiPriority w:val="99"/>
    <w:semiHidden/>
    <w:rsid w:val="004E521B"/>
    <w:pPr>
      <w:spacing w:line="240" w:lineRule="auto"/>
      <w:jc w:val="right"/>
    </w:pPr>
    <w:rPr>
      <w:b/>
      <w:bCs/>
      <w:color w:val="6B7C71"/>
      <w:sz w:val="16"/>
      <w:szCs w:val="16"/>
    </w:rPr>
  </w:style>
  <w:style w:type="character" w:styleId="Emphasis">
    <w:name w:val="Emphasis"/>
    <w:uiPriority w:val="20"/>
    <w:qFormat/>
    <w:rsid w:val="004E521B"/>
    <w:rPr>
      <w:b/>
      <w:i/>
      <w:color w:val="6D2619"/>
      <w:spacing w:val="10"/>
      <w:sz w:val="18"/>
      <w:szCs w:val="18"/>
    </w:rPr>
  </w:style>
  <w:style w:type="character" w:styleId="Heading1Char" w:customStyle="1">
    <w:name w:val="Heading 1 Char"/>
    <w:link w:val="Heading1"/>
    <w:uiPriority w:val="9"/>
    <w:rsid w:val="00115557"/>
    <w:rPr>
      <w:rFonts w:ascii="Times New Roman" w:hAnsi="Times New Roman"/>
      <w:noProof/>
      <w:color w:val="39302B"/>
      <w:sz w:val="32"/>
      <w:szCs w:val="20"/>
      <w:lang w:val="fr-FR"/>
    </w:rPr>
  </w:style>
  <w:style w:type="character" w:styleId="Heading2Char" w:customStyle="1">
    <w:name w:val="Heading 2 Char"/>
    <w:link w:val="Heading2"/>
    <w:uiPriority w:val="9"/>
    <w:semiHidden/>
    <w:rsid w:val="004E521B"/>
    <w:rPr>
      <w:rFonts w:ascii="Century Schoolbook" w:hAnsi="Century Schoolbook"/>
      <w:color w:val="A43926"/>
      <w:sz w:val="28"/>
      <w:szCs w:val="28"/>
      <w:lang w:eastAsia="ja-JP"/>
    </w:rPr>
  </w:style>
  <w:style w:type="character" w:styleId="Heading3Char" w:customStyle="1">
    <w:name w:val="Heading 3 Char"/>
    <w:link w:val="Heading3"/>
    <w:uiPriority w:val="9"/>
    <w:semiHidden/>
    <w:rsid w:val="004E521B"/>
    <w:rPr>
      <w:rFonts w:ascii="Century Schoolbook" w:hAnsi="Century Schoolbook"/>
      <w:color w:val="A43926"/>
      <w:spacing w:val="5"/>
      <w:sz w:val="24"/>
      <w:szCs w:val="24"/>
      <w:lang w:eastAsia="ja-JP"/>
    </w:rPr>
  </w:style>
  <w:style w:type="character" w:styleId="Heading4Char" w:customStyle="1">
    <w:name w:val="Heading 4 Char"/>
    <w:link w:val="Heading4"/>
    <w:uiPriority w:val="9"/>
    <w:semiHidden/>
    <w:rsid w:val="004E521B"/>
    <w:rPr>
      <w:rFonts w:ascii="Century Schoolbook" w:hAnsi="Century Schoolbook"/>
      <w:color w:val="6B7C71"/>
      <w:lang w:eastAsia="ja-JP"/>
    </w:rPr>
  </w:style>
  <w:style w:type="character" w:styleId="Heading5Char" w:customStyle="1">
    <w:name w:val="Heading 5 Char"/>
    <w:link w:val="Heading5"/>
    <w:uiPriority w:val="9"/>
    <w:semiHidden/>
    <w:rsid w:val="004E521B"/>
    <w:rPr>
      <w:i/>
      <w:color w:val="6B7C71"/>
      <w:lang w:eastAsia="ja-JP"/>
    </w:rPr>
  </w:style>
  <w:style w:type="character" w:styleId="Heading6Char" w:customStyle="1">
    <w:name w:val="Heading 6 Char"/>
    <w:link w:val="Heading6"/>
    <w:uiPriority w:val="9"/>
    <w:semiHidden/>
    <w:rsid w:val="004E521B"/>
    <w:rPr>
      <w:b/>
      <w:color w:val="6B7C71"/>
      <w:sz w:val="20"/>
      <w:szCs w:val="20"/>
      <w:lang w:eastAsia="ja-JP"/>
    </w:rPr>
  </w:style>
  <w:style w:type="character" w:styleId="Heading7Char" w:customStyle="1">
    <w:name w:val="Heading 7 Char"/>
    <w:link w:val="Heading7"/>
    <w:uiPriority w:val="9"/>
    <w:semiHidden/>
    <w:rsid w:val="004E521B"/>
    <w:rPr>
      <w:b/>
      <w:i/>
      <w:color w:val="6B7C71"/>
      <w:sz w:val="20"/>
      <w:szCs w:val="20"/>
      <w:lang w:eastAsia="ja-JP"/>
    </w:rPr>
  </w:style>
  <w:style w:type="character" w:styleId="Heading8Char" w:customStyle="1">
    <w:name w:val="Heading 8 Char"/>
    <w:link w:val="Heading8"/>
    <w:uiPriority w:val="9"/>
    <w:semiHidden/>
    <w:rsid w:val="004E521B"/>
    <w:rPr>
      <w:b/>
      <w:color w:val="866B48"/>
      <w:sz w:val="20"/>
      <w:szCs w:val="20"/>
      <w:lang w:eastAsia="ja-JP"/>
    </w:rPr>
  </w:style>
  <w:style w:type="character" w:styleId="Heading9Char" w:customStyle="1">
    <w:name w:val="Heading 9 Char"/>
    <w:link w:val="Heading9"/>
    <w:uiPriority w:val="9"/>
    <w:semiHidden/>
    <w:rsid w:val="004E521B"/>
    <w:rPr>
      <w:b/>
      <w:i/>
      <w:color w:val="866B48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4E521B"/>
    <w:rPr>
      <w:i/>
      <w:caps/>
      <w:color w:val="6B7C7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4E521B"/>
    <w:rPr>
      <w:rFonts w:ascii="Century Schoolbook" w:hAnsi="Century Schoolbook" w:cs="Times New Roman"/>
      <w:i/>
      <w:color w:val="A43926"/>
      <w:lang w:val="x-none"/>
    </w:rPr>
  </w:style>
  <w:style w:type="character" w:styleId="QuoteChar" w:customStyle="1">
    <w:name w:val="Quote Char"/>
    <w:link w:val="Quote"/>
    <w:uiPriority w:val="29"/>
    <w:rsid w:val="004E521B"/>
    <w:rPr>
      <w:i/>
      <w:color w:val="A43926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4E521B"/>
    <w:pPr>
      <w:pBdr>
        <w:bottom w:val="double" w:color="FF7D26" w:sz="4" w:space="4"/>
      </w:pBdr>
      <w:spacing w:line="300" w:lineRule="auto"/>
      <w:ind w:left="936" w:right="936"/>
    </w:pPr>
    <w:rPr>
      <w:i w:val="0"/>
      <w:color w:val="6B7C71"/>
    </w:rPr>
  </w:style>
  <w:style w:type="character" w:styleId="IntenseQuoteChar" w:customStyle="1">
    <w:name w:val="Intense Quote Char"/>
    <w:link w:val="IntenseQuote"/>
    <w:uiPriority w:val="30"/>
    <w:rsid w:val="004E521B"/>
    <w:rPr>
      <w:color w:val="6B7C7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4E521B"/>
    <w:rPr>
      <w:rFonts w:cs="Times New Roman"/>
      <w:b/>
      <w:caps/>
      <w:color w:val="866B48"/>
      <w:spacing w:val="5"/>
      <w:sz w:val="18"/>
      <w:szCs w:val="18"/>
    </w:rPr>
  </w:style>
  <w:style w:type="numbering" w:styleId="NumberedList" w:customStyle="1">
    <w:name w:val="Numbered List"/>
    <w:uiPriority w:val="99"/>
    <w:rsid w:val="004E521B"/>
    <w:pPr>
      <w:numPr>
        <w:numId w:val="9"/>
      </w:numPr>
    </w:pPr>
  </w:style>
  <w:style w:type="character" w:styleId="Strong">
    <w:name w:val="Strong"/>
    <w:uiPriority w:val="22"/>
    <w:qFormat/>
    <w:rsid w:val="004E521B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4E521B"/>
    <w:rPr>
      <w:rFonts w:ascii="Century Schoolbook" w:hAnsi="Century Schoolbook" w:cs="Times New Roman"/>
      <w:i/>
      <w:color w:val="D2533C"/>
      <w:spacing w:val="5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4E521B"/>
    <w:rPr>
      <w:i/>
      <w:color w:val="D2533C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4E521B"/>
    <w:rPr>
      <w:i/>
      <w:color w:val="6B7C71"/>
    </w:rPr>
  </w:style>
  <w:style w:type="character" w:styleId="SubtleReference">
    <w:name w:val="Subtle Reference"/>
    <w:uiPriority w:val="31"/>
    <w:qFormat/>
    <w:rsid w:val="004E521B"/>
    <w:rPr>
      <w:rFonts w:cs="Times New Roman"/>
      <w:b/>
      <w:i/>
      <w:color w:val="866B48"/>
    </w:rPr>
  </w:style>
  <w:style w:type="paragraph" w:styleId="Header">
    <w:name w:val="header"/>
    <w:basedOn w:val="Normal"/>
    <w:link w:val="HeaderChar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  <w:rPr>
      <w:rFonts w:ascii="Century Schoolbook" w:hAnsi="Century Schoolbook" w:cs="Times New Roman"/>
      <w:color w:val="A43926"/>
      <w:lang w:val="x-none"/>
    </w:rPr>
  </w:style>
  <w:style w:type="character" w:styleId="HeaderChar" w:customStyle="1">
    <w:name w:val="Header Char"/>
    <w:link w:val="Header"/>
    <w:uiPriority w:val="99"/>
    <w:rsid w:val="004E521B"/>
    <w:rPr>
      <w:color w:val="A43926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E521B"/>
    <w:pPr>
      <w:tabs>
        <w:tab w:val="center" w:pos="4680"/>
        <w:tab w:val="right" w:pos="9360"/>
      </w:tabs>
      <w:spacing w:after="0" w:line="240" w:lineRule="auto"/>
    </w:pPr>
    <w:rPr>
      <w:rFonts w:ascii="Century Schoolbook" w:hAnsi="Century Schoolbook" w:cs="Times New Roman"/>
      <w:color w:val="A43926"/>
      <w:lang w:val="x-none"/>
    </w:rPr>
  </w:style>
  <w:style w:type="character" w:styleId="FooterChar" w:customStyle="1">
    <w:name w:val="Footer Char"/>
    <w:link w:val="Footer"/>
    <w:uiPriority w:val="99"/>
    <w:rsid w:val="004E521B"/>
    <w:rPr>
      <w:color w:val="A43926"/>
      <w:sz w:val="20"/>
      <w:szCs w:val="20"/>
      <w:lang w:eastAsia="ja-JP"/>
    </w:rPr>
  </w:style>
  <w:style w:type="table" w:styleId="Style6" w:customStyle="1">
    <w:name w:val="Style 6"/>
    <w:basedOn w:val="TableNormal"/>
    <w:uiPriority w:val="26"/>
    <w:rsid w:val="004E521B"/>
    <w:rPr>
      <w:rFonts w:eastAsia="Times New Roman" w:cs="Times New Roman"/>
      <w:color w:val="292934"/>
    </w:rPr>
    <w:tblPr>
      <w:tblBorders>
        <w:top w:val="single" w:color="93A299" w:sz="4" w:space="0"/>
        <w:left w:val="single" w:color="93A299" w:sz="4" w:space="0"/>
        <w:bottom w:val="single" w:color="93A299" w:sz="4" w:space="0"/>
        <w:right w:val="single" w:color="93A299" w:sz="4" w:space="0"/>
        <w:insideH w:val="single" w:color="FFFFFF" w:sz="4" w:space="0"/>
        <w:insideV w:val="single" w:color="FFFFFF" w:sz="4" w:space="0"/>
      </w:tblBorders>
    </w:tblPr>
    <w:tcPr>
      <w:shd w:val="clear" w:color="auto" w:fill="E9ECEA"/>
    </w:tcPr>
    <w:tblStylePr w:type="firstRow">
      <w:rPr>
        <w:b/>
        <w:bCs/>
        <w:color w:val="D2533C"/>
      </w:rPr>
      <w:tblPr/>
      <w:tcPr>
        <w:shd w:val="clear" w:color="auto" w:fill="F4F5F4"/>
      </w:tcPr>
    </w:tblStylePr>
    <w:tblStylePr w:type="lastRow">
      <w:rPr>
        <w:b/>
        <w:bCs/>
        <w:color w:val="FFFFFF"/>
      </w:rPr>
      <w:tblPr/>
      <w:tcPr>
        <w:shd w:val="clear" w:color="auto" w:fill="93A299"/>
      </w:tcPr>
    </w:tblStylePr>
    <w:tblStylePr w:type="firstCol">
      <w:rPr>
        <w:b/>
        <w:bCs/>
        <w:color w:val="D2533C"/>
      </w:rPr>
    </w:tblStylePr>
    <w:tblStylePr w:type="lastCol">
      <w:rPr>
        <w:color w:val="292934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521B"/>
    <w:pPr>
      <w:spacing w:after="0" w:line="240" w:lineRule="auto"/>
    </w:pPr>
    <w:rPr>
      <w:rFonts w:cs="Times New Roman"/>
      <w:color w:val="A43926"/>
      <w:sz w:val="16"/>
      <w:szCs w:val="16"/>
      <w:lang w:val="x-none"/>
    </w:rPr>
  </w:style>
  <w:style w:type="character" w:styleId="BalloonTextChar" w:customStyle="1">
    <w:name w:val="Balloon Text Char"/>
    <w:link w:val="BalloonText"/>
    <w:uiPriority w:val="99"/>
    <w:semiHidden/>
    <w:rsid w:val="004E521B"/>
    <w:rPr>
      <w:rFonts w:ascii="Tahoma" w:hAnsi="Tahoma" w:cs="Tahoma"/>
      <w:color w:val="A43926"/>
      <w:sz w:val="16"/>
      <w:szCs w:val="16"/>
      <w:lang w:eastAsia="ja-JP"/>
    </w:rPr>
  </w:style>
  <w:style w:type="paragraph" w:styleId="Category" w:customStyle="1">
    <w:name w:val="Category"/>
    <w:basedOn w:val="Normal"/>
    <w:rsid w:val="004E521B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CB285D"/>
    <w:pPr>
      <w:numPr>
        <w:numId w:val="22"/>
      </w:numPr>
      <w:spacing w:after="0"/>
    </w:pPr>
  </w:style>
  <w:style w:type="paragraph" w:styleId="Bullet1" w:customStyle="1">
    <w:name w:val="Bullet 1"/>
    <w:basedOn w:val="ListParagraph"/>
    <w:uiPriority w:val="37"/>
    <w:qFormat/>
    <w:rsid w:val="004E521B"/>
    <w:pPr>
      <w:numPr>
        <w:numId w:val="16"/>
      </w:numPr>
    </w:pPr>
    <w:rPr>
      <w:color w:val="auto"/>
    </w:rPr>
  </w:style>
  <w:style w:type="paragraph" w:styleId="Bullet2" w:customStyle="1">
    <w:name w:val="Bullet 2"/>
    <w:basedOn w:val="ListParagraph"/>
    <w:uiPriority w:val="37"/>
    <w:qFormat/>
    <w:rsid w:val="004E521B"/>
    <w:pPr>
      <w:numPr>
        <w:ilvl w:val="1"/>
        <w:numId w:val="16"/>
      </w:numPr>
    </w:pPr>
    <w:rPr>
      <w:color w:val="auto"/>
    </w:rPr>
  </w:style>
  <w:style w:type="character" w:styleId="tgc" w:customStyle="1">
    <w:name w:val="_tgc"/>
    <w:rsid w:val="00237215"/>
  </w:style>
  <w:style w:type="character" w:styleId="Hyperlink">
    <w:name w:val="Hyperlink"/>
    <w:uiPriority w:val="99"/>
    <w:unhideWhenUsed/>
    <w:rsid w:val="00014EAD"/>
    <w:rPr>
      <w:color w:val="0000FF"/>
      <w:u w:val="single"/>
    </w:rPr>
  </w:style>
  <w:style w:type="paragraph" w:styleId="Default" w:customStyle="1">
    <w:name w:val="Default"/>
    <w:rsid w:val="00F10885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styleId="Name" w:customStyle="1">
    <w:name w:val="Name"/>
    <w:basedOn w:val="Normal"/>
    <w:qFormat/>
    <w:rsid w:val="00230C10"/>
    <w:pPr>
      <w:spacing w:after="0" w:line="240" w:lineRule="auto"/>
    </w:pPr>
    <w:rPr>
      <w:rFonts w:eastAsia="MS PMincho" w:cs="Times New Roman"/>
      <w:caps/>
      <w:color w:val="9D172E"/>
      <w:sz w:val="72"/>
      <w:szCs w:val="72"/>
    </w:rPr>
  </w:style>
  <w:style w:type="character" w:styleId="apple-converted-space" w:customStyle="1">
    <w:name w:val="apple-converted-space"/>
    <w:rsid w:val="00092004"/>
  </w:style>
  <w:style w:type="character" w:styleId="CommentReference">
    <w:name w:val="annotation reference"/>
    <w:uiPriority w:val="99"/>
    <w:semiHidden/>
    <w:unhideWhenUsed/>
    <w:rsid w:val="00962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66C"/>
  </w:style>
  <w:style w:type="paragraph" w:styleId="ContactInfo" w:customStyle="1">
    <w:name w:val="Contact Info"/>
    <w:basedOn w:val="Normal"/>
    <w:qFormat/>
    <w:rsid w:val="00CB285D"/>
    <w:rPr>
      <w:rFonts w:eastAsia="Dotum" w:cs="Times New Roman"/>
      <w:color w:val="auto"/>
      <w:lang w:val="fr-FR"/>
    </w:rPr>
  </w:style>
  <w:style w:type="character" w:styleId="CommentTextChar" w:customStyle="1">
    <w:name w:val="Comment Text Char"/>
    <w:link w:val="CommentText"/>
    <w:uiPriority w:val="99"/>
    <w:semiHidden/>
    <w:rsid w:val="0096266C"/>
    <w:rPr>
      <w:rFonts w:ascii="Tahoma" w:hAnsi="Tahoma"/>
      <w:color w:val="39302B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66C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96266C"/>
    <w:rPr>
      <w:rFonts w:ascii="Tahoma" w:hAnsi="Tahoma"/>
      <w:b/>
      <w:bCs/>
      <w:color w:val="39302B"/>
      <w:lang w:val="en-US" w:eastAsia="ja-JP"/>
    </w:rPr>
  </w:style>
  <w:style w:type="paragraph" w:styleId="Revision">
    <w:name w:val="Revision"/>
    <w:hidden/>
    <w:semiHidden/>
    <w:rsid w:val="007C4428"/>
    <w:rPr>
      <w:rFonts w:ascii="Tahoma" w:hAnsi="Tahoma"/>
      <w:color w:val="39302B"/>
    </w:rPr>
  </w:style>
  <w:style w:type="character" w:styleId="UnresolvedMention">
    <w:name w:val="Unresolved Mention"/>
    <w:uiPriority w:val="99"/>
    <w:semiHidden/>
    <w:unhideWhenUsed/>
    <w:rsid w:val="00292518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302CA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4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2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5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mailto:leontiev@email.com" TargetMode="External" Id="rId9" /><Relationship Type="http://schemas.microsoft.com/office/2020/10/relationships/intelligence" Target="intelligence2.xml" Id="R68b8faeb2b034f4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983B9-CDEC-F045-A949-61455D9FAC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OrielFax.Dotx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hloom.com</dc:creator>
  <keywords/>
  <lastModifiedBy>Alexey Leontyev</lastModifiedBy>
  <revision>3</revision>
  <lastPrinted>2022-05-25T05:03:00.0000000Z</lastPrinted>
  <dcterms:created xsi:type="dcterms:W3CDTF">2023-07-18T16:58:00.0000000Z</dcterms:created>
  <dcterms:modified xsi:type="dcterms:W3CDTF">2023-07-18T17:11:18.6951796Z</dcterms:modified>
</coreProperties>
</file>